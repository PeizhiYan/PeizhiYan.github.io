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698A6" w14:textId="77777777" w:rsidR="00DA2116" w:rsidRPr="00DA2116" w:rsidRDefault="00DA2116" w:rsidP="00DA2116">
      <w:pPr>
        <w:pStyle w:val="Name"/>
        <w:rPr>
          <w:rFonts w:ascii="Times" w:hAnsi="Times"/>
          <w:b w:val="0"/>
          <w:bCs/>
          <w:color w:val="000000" w:themeColor="text1"/>
          <w:sz w:val="44"/>
          <w:szCs w:val="15"/>
        </w:rPr>
      </w:pPr>
      <w:r w:rsidRPr="00DA2116">
        <w:rPr>
          <w:rFonts w:ascii="Times" w:hAnsi="Times"/>
          <w:b w:val="0"/>
          <w:bCs/>
          <w:color w:val="000000" w:themeColor="text1"/>
          <w:sz w:val="44"/>
          <w:szCs w:val="15"/>
        </w:rPr>
        <w:t>Matthew Peizhi YaN</w:t>
      </w:r>
    </w:p>
    <w:p w14:paraId="1E1AEB54" w14:textId="77777777" w:rsidR="00DA2116" w:rsidRPr="00DA2116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DA2116">
        <w:rPr>
          <w:rFonts w:ascii="Times" w:hAnsi="Times"/>
          <w:sz w:val="22"/>
          <w:szCs w:val="18"/>
        </w:rPr>
        <w:t xml:space="preserve">Homepage: </w:t>
      </w:r>
      <w:r w:rsidRPr="00DA2116">
        <w:rPr>
          <w:sz w:val="22"/>
          <w:szCs w:val="18"/>
        </w:rPr>
        <w:fldChar w:fldCharType="begin"/>
      </w:r>
      <w:r w:rsidRPr="00DA2116">
        <w:rPr>
          <w:sz w:val="22"/>
          <w:szCs w:val="18"/>
        </w:rPr>
        <w:instrText xml:space="preserve"> HYPERLINK "https://peizhiyan.github.io/" </w:instrText>
      </w:r>
      <w:r w:rsidRPr="00DA2116">
        <w:rPr>
          <w:sz w:val="22"/>
          <w:szCs w:val="18"/>
        </w:rPr>
        <w:fldChar w:fldCharType="separate"/>
      </w:r>
      <w:r w:rsidRPr="00DA2116">
        <w:rPr>
          <w:rStyle w:val="Hyperlink"/>
          <w:rFonts w:ascii="Times" w:hAnsi="Times"/>
          <w:sz w:val="22"/>
          <w:szCs w:val="18"/>
        </w:rPr>
        <w:t>P</w:t>
      </w:r>
      <w:r w:rsidRPr="00DA2116">
        <w:rPr>
          <w:rStyle w:val="Hyperlink"/>
          <w:rFonts w:ascii="Times" w:hAnsi="Times"/>
          <w:sz w:val="22"/>
          <w:szCs w:val="18"/>
        </w:rPr>
        <w:t>e</w:t>
      </w:r>
      <w:r w:rsidRPr="00DA2116">
        <w:rPr>
          <w:rStyle w:val="Hyperlink"/>
          <w:rFonts w:ascii="Times" w:hAnsi="Times"/>
          <w:sz w:val="22"/>
          <w:szCs w:val="18"/>
        </w:rPr>
        <w:t>izhiYan.github.io</w:t>
      </w:r>
      <w:r w:rsidRPr="00DA2116">
        <w:rPr>
          <w:rStyle w:val="Hyperlink"/>
          <w:rFonts w:ascii="Times" w:hAnsi="Times"/>
          <w:sz w:val="22"/>
          <w:szCs w:val="18"/>
        </w:rPr>
        <w:fldChar w:fldCharType="end"/>
      </w:r>
      <w:r w:rsidRPr="00DA2116">
        <w:rPr>
          <w:rFonts w:ascii="Times" w:hAnsi="Times"/>
          <w:sz w:val="22"/>
          <w:szCs w:val="18"/>
        </w:rPr>
        <w:t xml:space="preserve">      Email: </w:t>
      </w:r>
      <w:hyperlink r:id="rId5" w:history="1">
        <w:r w:rsidRPr="00DA2116">
          <w:rPr>
            <w:rStyle w:val="Hyperlink"/>
            <w:rFonts w:ascii="Times" w:hAnsi="Times"/>
            <w:sz w:val="22"/>
            <w:szCs w:val="18"/>
          </w:rPr>
          <w:t>pyan@lakeheadu.ca</w:t>
        </w:r>
      </w:hyperlink>
      <w:r w:rsidRPr="00DA2116">
        <w:rPr>
          <w:rFonts w:ascii="Times" w:hAnsi="Times"/>
          <w:sz w:val="22"/>
          <w:szCs w:val="18"/>
        </w:rPr>
        <w:t xml:space="preserve">     Phone: +1 (705) 943 0919</w:t>
      </w:r>
      <w:r w:rsidRPr="00DA2116">
        <w:rPr>
          <w:rStyle w:val="Hyperlink"/>
          <w:color w:val="auto"/>
          <w:sz w:val="22"/>
          <w:szCs w:val="18"/>
        </w:rPr>
        <w:t xml:space="preserve"> </w:t>
      </w:r>
    </w:p>
    <w:p w14:paraId="09C2B2E3" w14:textId="77777777" w:rsidR="00DA2116" w:rsidRDefault="00DA2116" w:rsidP="00DA2116">
      <w:pPr>
        <w:pStyle w:val="Heading1"/>
      </w:pPr>
      <w:sdt>
        <w:sdtPr>
          <w:rPr>
            <w:rFonts w:asciiTheme="minorHAnsi" w:hAnsiTheme="minorHAnsi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Content>
          <w:r w:rsidRPr="00FE1CF5">
            <w:rPr>
              <w:rFonts w:asciiTheme="minorHAnsi" w:hAnsiTheme="minorHAnsi"/>
            </w:rPr>
            <w:t>Education</w:t>
          </w:r>
        </w:sdtContent>
      </w:sdt>
    </w:p>
    <w:p w14:paraId="0D5558E1" w14:textId="77777777" w:rsidR="00DA2116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18"/>
        </w:rPr>
      </w:pPr>
      <w:r w:rsidRPr="00583899">
        <w:rPr>
          <w:b/>
          <w:sz w:val="18"/>
        </w:rPr>
        <w:t>Lakehead University</w:t>
      </w:r>
      <w:r>
        <w:rPr>
          <w:b/>
          <w:sz w:val="18"/>
        </w:rPr>
        <w:t xml:space="preserve"> </w:t>
      </w:r>
      <w:r w:rsidRPr="009E3E8A">
        <w:rPr>
          <w:sz w:val="18"/>
        </w:rPr>
        <w:t>(</w:t>
      </w:r>
      <w:r w:rsidRPr="00CA4403">
        <w:rPr>
          <w:sz w:val="18"/>
        </w:rPr>
        <w:t>2018</w:t>
      </w:r>
      <w:r>
        <w:rPr>
          <w:sz w:val="18"/>
        </w:rPr>
        <w:t xml:space="preserve"> </w:t>
      </w:r>
      <w:r w:rsidRPr="00CA4403">
        <w:rPr>
          <w:sz w:val="18"/>
        </w:rPr>
        <w:t>-</w:t>
      </w:r>
      <w:r>
        <w:rPr>
          <w:sz w:val="18"/>
        </w:rPr>
        <w:t xml:space="preserve"> May 2020</w:t>
      </w:r>
      <w:r w:rsidRPr="009E3E8A">
        <w:rPr>
          <w:sz w:val="18"/>
        </w:rPr>
        <w:t>)</w:t>
      </w:r>
      <w:r>
        <w:rPr>
          <w:sz w:val="18"/>
        </w:rPr>
        <w:t xml:space="preserve">      GPA: 4.0 / 4.0 (Average Grade: 98%)</w:t>
      </w:r>
    </w:p>
    <w:p w14:paraId="1E3F5BE0" w14:textId="77777777" w:rsidR="00DA2116" w:rsidRDefault="00DA2116" w:rsidP="00DA2116">
      <w:pPr>
        <w:pStyle w:val="p1"/>
        <w:spacing w:line="276" w:lineRule="auto"/>
        <w:ind w:left="142" w:hanging="142"/>
        <w:rPr>
          <w:i/>
          <w:sz w:val="18"/>
        </w:rPr>
      </w:pPr>
      <w:r w:rsidRPr="00583899">
        <w:rPr>
          <w:sz w:val="18"/>
        </w:rPr>
        <w:t xml:space="preserve">Thunder Bay, Ontario, Canada — </w:t>
      </w:r>
      <w:proofErr w:type="gramStart"/>
      <w:r w:rsidRPr="00A93BE4">
        <w:rPr>
          <w:b/>
          <w:bCs/>
          <w:i/>
          <w:sz w:val="18"/>
        </w:rPr>
        <w:t>Master</w:t>
      </w:r>
      <w:r w:rsidRPr="00583899">
        <w:rPr>
          <w:i/>
          <w:sz w:val="18"/>
        </w:rPr>
        <w:t xml:space="preserve"> in Computer</w:t>
      </w:r>
      <w:r>
        <w:rPr>
          <w:i/>
          <w:sz w:val="18"/>
        </w:rPr>
        <w:t xml:space="preserve"> Science</w:t>
      </w:r>
      <w:proofErr w:type="gramEnd"/>
    </w:p>
    <w:p w14:paraId="7FB45353" w14:textId="77777777" w:rsidR="00DA2116" w:rsidRDefault="00DA2116" w:rsidP="00DA2116">
      <w:pPr>
        <w:pStyle w:val="p1"/>
        <w:spacing w:line="276" w:lineRule="auto"/>
        <w:ind w:left="142" w:hanging="142"/>
        <w:rPr>
          <w:sz w:val="18"/>
        </w:rPr>
      </w:pPr>
      <w:r>
        <w:rPr>
          <w:sz w:val="18"/>
        </w:rPr>
        <w:t xml:space="preserve">Supervisor: Dr. </w:t>
      </w:r>
      <w:proofErr w:type="spellStart"/>
      <w:r>
        <w:rPr>
          <w:sz w:val="18"/>
        </w:rPr>
        <w:t>Salimur</w:t>
      </w:r>
      <w:proofErr w:type="spellEnd"/>
      <w:r>
        <w:rPr>
          <w:sz w:val="18"/>
        </w:rPr>
        <w:t xml:space="preserve"> Choudhury</w:t>
      </w:r>
    </w:p>
    <w:p w14:paraId="43ED84C6" w14:textId="77777777" w:rsidR="00DA2116" w:rsidRPr="00583899" w:rsidRDefault="00DA2116" w:rsidP="00DA2116">
      <w:pPr>
        <w:pStyle w:val="p1"/>
        <w:spacing w:line="276" w:lineRule="auto"/>
        <w:ind w:left="142" w:hanging="142"/>
        <w:rPr>
          <w:sz w:val="18"/>
        </w:rPr>
      </w:pPr>
      <w:r>
        <w:rPr>
          <w:sz w:val="18"/>
        </w:rPr>
        <w:t>Co-supervisor: Dr. Shan Du</w:t>
      </w:r>
      <w:bookmarkStart w:id="0" w:name="_GoBack"/>
      <w:bookmarkEnd w:id="0"/>
    </w:p>
    <w:p w14:paraId="0A0B6FE2" w14:textId="77777777" w:rsidR="00DA2116" w:rsidRPr="00845F8F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18"/>
        </w:rPr>
      </w:pPr>
      <w:r w:rsidRPr="00583899">
        <w:rPr>
          <w:b/>
          <w:sz w:val="18"/>
        </w:rPr>
        <w:t>Algoma University</w:t>
      </w:r>
      <w:r>
        <w:rPr>
          <w:b/>
          <w:sz w:val="18"/>
        </w:rPr>
        <w:t xml:space="preserve"> </w:t>
      </w:r>
      <w:r w:rsidRPr="009E3E8A">
        <w:rPr>
          <w:sz w:val="18"/>
        </w:rPr>
        <w:t>(</w:t>
      </w:r>
      <w:r w:rsidRPr="00583899">
        <w:rPr>
          <w:sz w:val="18"/>
        </w:rPr>
        <w:t>2016-2018</w:t>
      </w:r>
      <w:r w:rsidRPr="009E3E8A">
        <w:rPr>
          <w:sz w:val="18"/>
        </w:rPr>
        <w:t>)</w:t>
      </w:r>
      <w:r>
        <w:rPr>
          <w:sz w:val="18"/>
        </w:rPr>
        <w:t xml:space="preserve">             GPA: 4.0 / 4.0 (Average Grade: 96%)</w:t>
      </w:r>
    </w:p>
    <w:p w14:paraId="73CFDD4E" w14:textId="77777777" w:rsidR="00DA2116" w:rsidRDefault="00DA2116" w:rsidP="00DA2116">
      <w:pPr>
        <w:pStyle w:val="p1"/>
        <w:spacing w:line="276" w:lineRule="auto"/>
        <w:ind w:left="142" w:hanging="142"/>
        <w:rPr>
          <w:sz w:val="18"/>
        </w:rPr>
      </w:pPr>
      <w:r w:rsidRPr="00583899">
        <w:rPr>
          <w:sz w:val="18"/>
        </w:rPr>
        <w:t xml:space="preserve">Sault Ste. Marie, Ontario, Canada — </w:t>
      </w:r>
      <w:r w:rsidRPr="00A93BE4">
        <w:rPr>
          <w:b/>
          <w:bCs/>
          <w:i/>
          <w:sz w:val="18"/>
        </w:rPr>
        <w:t>B.Sc.</w:t>
      </w:r>
      <w:r w:rsidRPr="00583899">
        <w:rPr>
          <w:i/>
          <w:sz w:val="18"/>
        </w:rPr>
        <w:t xml:space="preserve"> in Computer Science (</w:t>
      </w:r>
      <w:r>
        <w:rPr>
          <w:i/>
          <w:sz w:val="18"/>
        </w:rPr>
        <w:t>Honors</w:t>
      </w:r>
      <w:r w:rsidRPr="00583899">
        <w:rPr>
          <w:i/>
          <w:sz w:val="18"/>
        </w:rPr>
        <w:t>, Cum Laude)</w:t>
      </w:r>
    </w:p>
    <w:p w14:paraId="0869FFFC" w14:textId="77777777" w:rsidR="00DA2116" w:rsidRPr="008F20B6" w:rsidRDefault="00DA2116" w:rsidP="00DA2116">
      <w:pPr>
        <w:pStyle w:val="p1"/>
        <w:spacing w:line="276" w:lineRule="auto"/>
        <w:ind w:left="142" w:hanging="142"/>
        <w:rPr>
          <w:iCs/>
          <w:sz w:val="18"/>
        </w:rPr>
      </w:pPr>
      <w:r w:rsidRPr="008F20B6">
        <w:rPr>
          <w:iCs/>
          <w:sz w:val="18"/>
        </w:rPr>
        <w:t>Thesis supervisor</w:t>
      </w:r>
      <w:r>
        <w:rPr>
          <w:iCs/>
          <w:sz w:val="18"/>
        </w:rPr>
        <w:t>s</w:t>
      </w:r>
      <w:r w:rsidRPr="008F20B6">
        <w:rPr>
          <w:iCs/>
          <w:sz w:val="18"/>
        </w:rPr>
        <w:t>: Dr. Yi Feng</w:t>
      </w:r>
      <w:r>
        <w:rPr>
          <w:iCs/>
          <w:sz w:val="18"/>
        </w:rPr>
        <w:t>, Dr. George Townsend</w:t>
      </w:r>
    </w:p>
    <w:p w14:paraId="658E29C1" w14:textId="77777777" w:rsidR="00DA2116" w:rsidRPr="003A5D93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18"/>
        </w:rPr>
      </w:pPr>
      <w:r w:rsidRPr="00583899">
        <w:rPr>
          <w:b/>
          <w:sz w:val="18"/>
        </w:rPr>
        <w:t>University of Jinan</w:t>
      </w:r>
      <w:r>
        <w:rPr>
          <w:b/>
          <w:sz w:val="18"/>
        </w:rPr>
        <w:t xml:space="preserve"> </w:t>
      </w:r>
      <w:r w:rsidRPr="009E3E8A">
        <w:rPr>
          <w:sz w:val="18"/>
        </w:rPr>
        <w:t>(2014-2019)</w:t>
      </w:r>
      <w:r w:rsidRPr="00583899">
        <w:rPr>
          <w:sz w:val="18"/>
        </w:rPr>
        <w:t>, Jinan, Shandong, China —</w:t>
      </w:r>
      <w:r>
        <w:rPr>
          <w:sz w:val="18"/>
        </w:rPr>
        <w:t xml:space="preserve"> </w:t>
      </w:r>
      <w:r w:rsidRPr="00A93BE4">
        <w:rPr>
          <w:b/>
          <w:bCs/>
          <w:i/>
          <w:sz w:val="18"/>
        </w:rPr>
        <w:t>B.Eng.</w:t>
      </w:r>
      <w:r>
        <w:rPr>
          <w:i/>
          <w:sz w:val="18"/>
        </w:rPr>
        <w:t xml:space="preserve"> </w:t>
      </w:r>
      <w:r w:rsidRPr="00583899">
        <w:rPr>
          <w:i/>
          <w:sz w:val="18"/>
        </w:rPr>
        <w:t>in Computer Science</w:t>
      </w:r>
    </w:p>
    <w:p w14:paraId="19E4CEB2" w14:textId="77777777" w:rsidR="00DA2116" w:rsidRPr="003A5D93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 xml:space="preserve">Teaching </w:t>
      </w:r>
      <w:sdt>
        <w:sdtPr>
          <w:rPr>
            <w:rFonts w:asciiTheme="minorHAnsi" w:hAnsiTheme="minorHAnsi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Content>
          <w:r w:rsidRPr="00FE1CF5">
            <w:rPr>
              <w:rFonts w:asciiTheme="minorHAnsi" w:hAnsiTheme="minorHAnsi"/>
            </w:rPr>
            <w:t>Experience</w:t>
          </w:r>
        </w:sdtContent>
      </w:sdt>
    </w:p>
    <w:p w14:paraId="79DA469F" w14:textId="77777777" w:rsidR="00DA2116" w:rsidRPr="00D92882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</w:pPr>
      <w:bookmarkStart w:id="1" w:name="COMP-3413-FA"/>
      <w:r w:rsidRPr="00D92882"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  <w:t>Lakehead University</w:t>
      </w:r>
    </w:p>
    <w:p w14:paraId="45D4384C" w14:textId="77777777" w:rsidR="00DA2116" w:rsidRPr="00D650C4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Tutor: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Deep Learning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(2020 Winter</w:t>
      </w:r>
      <w:r w:rsidRPr="00D92882"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  <w:t xml:space="preserve">),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graduate-level course, </w:t>
      </w:r>
      <w:r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83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students</w:t>
      </w:r>
    </w:p>
    <w:p w14:paraId="7980A33B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Tutor: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Computer Vision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(2019 Fall),</w:t>
      </w:r>
      <w:r w:rsidRPr="00D92882"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  <w:t xml:space="preserve">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graduate-level course, 70 students</w:t>
      </w:r>
    </w:p>
    <w:p w14:paraId="570316A7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Guest Lecturer:</w:t>
      </w:r>
      <w:r w:rsidRPr="00D92882"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  <w:t xml:space="preserve">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Deep Learning 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(2019 Spring),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graduate-level course, 59 students</w:t>
      </w:r>
    </w:p>
    <w:p w14:paraId="2C88E733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Cs w:val="16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Guest Lecturer: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Optimization Method 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(2019 Spring),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graduate-level course, 19 students</w:t>
      </w:r>
    </w:p>
    <w:p w14:paraId="1B1A63E6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Tutor:</w:t>
      </w:r>
      <w:r w:rsidRPr="00D92882">
        <w:rPr>
          <w:color w:val="000000" w:themeColor="text1"/>
        </w:rPr>
        <w:t xml:space="preserve"> </w:t>
      </w:r>
      <w:hyperlink r:id="rId6" w:history="1">
        <w:r w:rsidRPr="00D92882">
          <w:rPr>
            <w:rFonts w:ascii="Helvetica" w:hAnsi="Helvetica" w:cs="Times New Roman"/>
            <w:i/>
            <w:iCs/>
            <w:color w:val="000000" w:themeColor="text1"/>
            <w:sz w:val="18"/>
            <w:szCs w:val="15"/>
            <w:lang w:eastAsia="zh-CN"/>
          </w:rPr>
          <w:t>Assembly</w:t>
        </w:r>
      </w:hyperlink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Language 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(2019 Winter),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undergraduate-level course, 38 students </w:t>
      </w:r>
    </w:p>
    <w:p w14:paraId="5E773642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Tutor</w:t>
      </w:r>
      <w:r w:rsidRPr="00D92882">
        <w:rPr>
          <w:color w:val="000000" w:themeColor="text1"/>
        </w:rPr>
        <w:t xml:space="preserve">: </w:t>
      </w:r>
      <w:hyperlink r:id="rId7" w:history="1">
        <w:r w:rsidRPr="00D92882">
          <w:rPr>
            <w:rFonts w:ascii="Helvetica" w:hAnsi="Helvetica" w:cs="Times New Roman"/>
            <w:i/>
            <w:iCs/>
            <w:color w:val="000000" w:themeColor="text1"/>
            <w:sz w:val="18"/>
            <w:szCs w:val="15"/>
            <w:lang w:eastAsia="zh-CN"/>
          </w:rPr>
          <w:t>Data Base Management Systems</w:t>
        </w:r>
      </w:hyperlink>
      <w:bookmarkEnd w:id="1"/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 xml:space="preserve"> </w:t>
      </w:r>
      <w:r w:rsidRPr="00CA4403">
        <w:rPr>
          <w:rFonts w:ascii="Helvetica" w:hAnsi="Helvetica" w:cs="Times New Roman"/>
          <w:i/>
          <w:iCs/>
          <w:color w:val="000000" w:themeColor="text1"/>
          <w:sz w:val="18"/>
          <w:szCs w:val="15"/>
          <w:lang w:eastAsia="zh-CN"/>
        </w:rPr>
        <w:t>(2018 Fall),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undergraduate-level course, 25 students</w:t>
      </w:r>
    </w:p>
    <w:p w14:paraId="1E697BAA" w14:textId="77777777" w:rsidR="00DA2116" w:rsidRPr="003A5D93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 xml:space="preserve">Academic </w:t>
      </w:r>
      <w:sdt>
        <w:sdtPr>
          <w:rPr>
            <w:rFonts w:asciiTheme="minorHAnsi" w:hAnsiTheme="minorHAnsi"/>
          </w:rPr>
          <w:id w:val="-164550197"/>
          <w:placeholder>
            <w:docPart w:val="C1AC6535CCFC6147B7B7B15F029078A4"/>
          </w:placeholder>
          <w:temporary/>
          <w:showingPlcHdr/>
          <w15:appearance w15:val="hidden"/>
        </w:sdtPr>
        <w:sdtContent>
          <w:r w:rsidRPr="00FE1CF5">
            <w:rPr>
              <w:rFonts w:asciiTheme="minorHAnsi" w:hAnsiTheme="minorHAnsi"/>
            </w:rPr>
            <w:t>Experience</w:t>
          </w:r>
        </w:sdtContent>
      </w:sdt>
    </w:p>
    <w:p w14:paraId="4FB9DBA2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Reviewer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IEEE Transactions on Circuits and Systems for Video Technology.</w:t>
      </w:r>
    </w:p>
    <w:p w14:paraId="282BBC81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Graduate </w:t>
      </w: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ssistant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Lakehead University (</w:t>
      </w:r>
      <w:r w:rsidRPr="00CA4403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2018-present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30EB74DC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Research </w:t>
      </w: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ssistant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(on artificial neural networks) at Brain Computer Interface lab, Algoma University, Canada (2017-2018)</w:t>
      </w:r>
    </w:p>
    <w:p w14:paraId="53EEE726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Vice-minister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of Software Development Sector of Turing Computer Association, University of Jinan, China (2015-2016)</w:t>
      </w:r>
    </w:p>
    <w:p w14:paraId="0F2684BC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Publications</w:t>
      </w:r>
    </w:p>
    <w:p w14:paraId="53BED14D" w14:textId="77777777" w:rsidR="00DA2116" w:rsidRPr="00D92882" w:rsidRDefault="00DA2116" w:rsidP="00DA2116">
      <w:pPr>
        <w:pStyle w:val="ListParagraph"/>
        <w:ind w:left="0"/>
        <w:jc w:val="center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  <w:t xml:space="preserve">Journal </w:t>
      </w:r>
    </w:p>
    <w:p w14:paraId="5A7048DE" w14:textId="77777777" w:rsidR="00DA2116" w:rsidRPr="00A05056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Choudhury S., &amp; Wei R</w:t>
      </w:r>
      <w:r w:rsidRPr="00E8558D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. 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“</w:t>
      </w:r>
      <w:r w:rsidRPr="00E8558D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A Machine Learning Auxiliary Approach for the Distributed Dense RFID Readers Arrangement Algorithm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”</w:t>
      </w:r>
      <w:r w:rsidRPr="007412FC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. Intelligent and Cognitive Techniques for Internet of Things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 xml:space="preserve">, </w:t>
      </w:r>
      <w:r w:rsidRPr="007412FC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 xml:space="preserve">IEEE Access 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 xml:space="preserve">Journal, </w:t>
      </w:r>
      <w:r w:rsidRPr="0029781D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2020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 xml:space="preserve">.       </w:t>
      </w:r>
      <w:r w:rsidRPr="00252CD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(SCI Journal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252CD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Impact Factor: 4.098)</w:t>
      </w:r>
    </w:p>
    <w:p w14:paraId="20A85AF2" w14:textId="77777777" w:rsidR="00DA2116" w:rsidRPr="00252CD2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8"/>
          <w:lang w:eastAsia="zh-CN"/>
        </w:rPr>
        <w:t>Yan,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&amp; Feng, Y. 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“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Using Convolution and Deep Learning in Gomoku Game Artificial Intelligence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”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.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Modern Physics Letters A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28(03), 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2018.     </w:t>
      </w:r>
      <w:r w:rsidRPr="00252CD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(SCI Journal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</w:t>
      </w:r>
      <w:r w:rsidRPr="00252CD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Impact Factor: 1.367)</w:t>
      </w:r>
    </w:p>
    <w:p w14:paraId="75B5B7C6" w14:textId="77777777" w:rsidR="00DA2116" w:rsidRPr="00271DB7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</w:pPr>
      <w:r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  <w:t>Conference</w:t>
      </w:r>
    </w:p>
    <w:p w14:paraId="57581A2B" w14:textId="77777777" w:rsidR="00DA2116" w:rsidRDefault="00DA2116" w:rsidP="00DA2116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</w:pPr>
      <w:r w:rsidRPr="007800B3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shd w:val="clear" w:color="auto" w:fill="FFFFFF"/>
          <w:lang w:eastAsia="zh-CN"/>
        </w:rPr>
        <w:t>Yan, P.</w:t>
      </w:r>
      <w:r w:rsidRPr="007800B3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, &amp; Choudhury, S., 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“</w:t>
      </w:r>
      <w:r w:rsidRPr="007800B3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Optimizing Mobile Edge Computing Multi-Level Task Offloading via Deep</w:t>
      </w:r>
      <w:r w:rsidRPr="007800B3">
        <w:rPr>
          <w:rFonts w:ascii="Arial" w:eastAsia="Times New Roman" w:hAnsi="Arial" w:cs="Arial"/>
          <w:iCs/>
          <w:color w:val="000000" w:themeColor="text1"/>
          <w:sz w:val="18"/>
          <w:szCs w:val="18"/>
          <w:shd w:val="clear" w:color="auto" w:fill="FFFFFF"/>
          <w:lang w:eastAsia="zh-CN"/>
        </w:rPr>
        <w:t xml:space="preserve"> Reinforcement Learning</w:t>
      </w:r>
      <w:r>
        <w:rPr>
          <w:rFonts w:ascii="Arial" w:eastAsia="Times New Roman" w:hAnsi="Arial" w:cs="Arial"/>
          <w:iCs/>
          <w:color w:val="000000" w:themeColor="text1"/>
          <w:sz w:val="18"/>
          <w:szCs w:val="18"/>
          <w:shd w:val="clear" w:color="auto" w:fill="FFFFFF"/>
          <w:lang w:eastAsia="zh-CN"/>
        </w:rPr>
        <w:t xml:space="preserve">”. 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In 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ICC 20</w:t>
      </w:r>
      <w:r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20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-20</w:t>
      </w:r>
      <w:r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20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 xml:space="preserve"> IEEE International Conference on Communications (ICC)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 IEEE.</w:t>
      </w:r>
      <w:r w:rsidRPr="0021091D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2020.</w:t>
      </w:r>
    </w:p>
    <w:p w14:paraId="69F0CB8B" w14:textId="77777777" w:rsidR="00DA2116" w:rsidRPr="0029781D" w:rsidRDefault="00DA2116" w:rsidP="00DA2116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</w:pP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Emu M., </w:t>
      </w:r>
      <w:r w:rsidRPr="000E6D4F">
        <w:rPr>
          <w:rFonts w:ascii="Arial" w:eastAsia="Times New Roman" w:hAnsi="Arial" w:cs="Arial"/>
          <w:b/>
          <w:bCs/>
          <w:color w:val="000000" w:themeColor="text1"/>
          <w:sz w:val="18"/>
          <w:szCs w:val="18"/>
          <w:shd w:val="clear" w:color="auto" w:fill="FFFFFF"/>
          <w:lang w:eastAsia="zh-CN"/>
        </w:rPr>
        <w:t>Yan P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., Choudhury S., (2020). “</w:t>
      </w:r>
      <w:r w:rsidRPr="000E6D4F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Latency Aware VNF Deployment at Edge Devices for IoT Services: An Artificial Neural Network Based Approach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”. 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In 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ICC 20</w:t>
      </w:r>
      <w:r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20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-20</w:t>
      </w:r>
      <w:r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20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 xml:space="preserve"> IEEE International Conference on Communications (ICC)</w:t>
      </w:r>
      <w:r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 xml:space="preserve"> on Convergent IoT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 IEEE.</w:t>
      </w:r>
    </w:p>
    <w:p w14:paraId="55BD913A" w14:textId="77777777" w:rsidR="00DA2116" w:rsidRPr="00D92882" w:rsidRDefault="00DA2116" w:rsidP="00DA2116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Arial" w:eastAsia="Times New Roman" w:hAnsi="Arial" w:cs="Arial"/>
          <w:b/>
          <w:color w:val="000000" w:themeColor="text1"/>
          <w:sz w:val="18"/>
          <w:szCs w:val="18"/>
          <w:shd w:val="clear" w:color="auto" w:fill="FFFFFF"/>
          <w:lang w:eastAsia="zh-CN"/>
        </w:rPr>
        <w:t>Yan, P.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, Choudhury, S., &amp; Wei, R. 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“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A Distributed Graph-Based Dense RFID Readers Arrangement Algorithm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”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 In 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ICC 2019-2019 IEEE International Conference on Communications (ICC)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 (pp. 1-6). IEEE.</w:t>
      </w:r>
      <w:r w:rsidRPr="00335A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 </w:t>
      </w:r>
      <w:proofErr w:type="gramStart"/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May,</w:t>
      </w:r>
      <w:proofErr w:type="gramEnd"/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 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2019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</w:t>
      </w:r>
    </w:p>
    <w:p w14:paraId="64792FF7" w14:textId="77777777" w:rsidR="00DA2116" w:rsidRPr="00A0561D" w:rsidRDefault="00DA2116" w:rsidP="00DA2116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Arial" w:eastAsia="Times New Roman" w:hAnsi="Arial" w:cs="Arial"/>
          <w:b/>
          <w:color w:val="000000" w:themeColor="text1"/>
          <w:sz w:val="18"/>
          <w:szCs w:val="18"/>
          <w:shd w:val="clear" w:color="auto" w:fill="FFFFFF"/>
          <w:lang w:eastAsia="zh-CN"/>
        </w:rPr>
        <w:lastRenderedPageBreak/>
        <w:t>Yan, P.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, &amp; Feng, Y. 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“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A Hybrid Gomoku Deep Learning Artificial Intelligence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”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 In </w:t>
      </w:r>
      <w:r w:rsidRPr="00D92882">
        <w:rPr>
          <w:rFonts w:ascii="Arial" w:eastAsia="Times New Roman" w:hAnsi="Arial" w:cs="Arial"/>
          <w:i/>
          <w:iCs/>
          <w:color w:val="000000" w:themeColor="text1"/>
          <w:sz w:val="18"/>
          <w:szCs w:val="18"/>
          <w:shd w:val="clear" w:color="auto" w:fill="FFFFFF"/>
          <w:lang w:eastAsia="zh-CN"/>
        </w:rPr>
        <w:t>Proceedings of the 2018 Artificial Intelligence and Cloud Computing Conference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 (pp. 48-52). ACM.</w:t>
      </w:r>
      <w:r w:rsidRPr="00335A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 </w:t>
      </w:r>
      <w:proofErr w:type="gramStart"/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December,</w:t>
      </w:r>
      <w:proofErr w:type="gramEnd"/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 xml:space="preserve"> </w:t>
      </w:r>
      <w:r w:rsidRPr="00D92882"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2018</w:t>
      </w:r>
      <w:r>
        <w:rPr>
          <w:rFonts w:ascii="Arial" w:eastAsia="Times New Roman" w:hAnsi="Arial" w:cs="Arial"/>
          <w:color w:val="000000" w:themeColor="text1"/>
          <w:sz w:val="18"/>
          <w:szCs w:val="18"/>
          <w:shd w:val="clear" w:color="auto" w:fill="FFFFFF"/>
          <w:lang w:eastAsia="zh-CN"/>
        </w:rPr>
        <w:t>.</w:t>
      </w:r>
    </w:p>
    <w:p w14:paraId="49FA0C99" w14:textId="77777777" w:rsidR="00DA2116" w:rsidRPr="00D92882" w:rsidRDefault="00DA2116" w:rsidP="00DA2116">
      <w:pPr>
        <w:pStyle w:val="ListParagraph"/>
        <w:ind w:left="284" w:hanging="284"/>
        <w:jc w:val="center"/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</w:pPr>
      <w:r w:rsidRPr="00D92882">
        <w:rPr>
          <w:rFonts w:ascii="Helvetica" w:hAnsi="Helvetica" w:cs="Times New Roman"/>
          <w:b/>
          <w:bCs/>
          <w:i/>
          <w:iCs/>
          <w:color w:val="000000" w:themeColor="text1"/>
          <w:sz w:val="18"/>
          <w:szCs w:val="18"/>
          <w:lang w:eastAsia="zh-CN"/>
        </w:rPr>
        <w:t>Submitted</w:t>
      </w:r>
    </w:p>
    <w:p w14:paraId="18C22E23" w14:textId="77777777" w:rsidR="00DA2116" w:rsidRPr="00D92882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Liu Y., Li S., Liu M.,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Huang X., &amp; Du S., 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“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No-reference stereoscopic image quality assessment by combining global and local features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”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under revision, submitted to 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IEEE Transactions on Circuits and Systems for Video Technology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.</w:t>
      </w:r>
    </w:p>
    <w:p w14:paraId="6C70C569" w14:textId="77777777" w:rsidR="00DA2116" w:rsidRPr="00D92882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Paul A.,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&amp; Yang Y., 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“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Online Sequential Learning with Non-Iterative Strategy for Dimension Reduction and Image Classification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”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submitted to </w:t>
      </w:r>
      <w:r w:rsidRPr="00303F31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IEEE Transactions on Systems, Man and Cybernetic</w:t>
      </w:r>
      <w:r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s</w:t>
      </w:r>
      <w:r w:rsidRPr="00D92882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.</w:t>
      </w:r>
    </w:p>
    <w:p w14:paraId="3D523F09" w14:textId="77777777" w:rsidR="00DA2116" w:rsidRPr="007412FC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</w:pP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>Yan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, Al-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Turjman</w:t>
      </w:r>
      <w:proofErr w:type="spellEnd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F., Al-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Oqily</w:t>
      </w:r>
      <w:proofErr w:type="spellEnd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I., &amp; Choudhury S</w:t>
      </w:r>
      <w:r w:rsidRPr="007412FC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. 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“</w:t>
      </w:r>
      <w:r w:rsidRPr="007412FC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An Energy-Efficient Topology Control Algorithm for Optimizing the Lifetime of Wireless Information-Centric IoT Networks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”</w:t>
      </w:r>
      <w:r w:rsidRPr="007412FC">
        <w:rPr>
          <w:rFonts w:ascii="Helvetica" w:hAnsi="Helvetica" w:cs="Times New Roman"/>
          <w:noProof/>
          <w:color w:val="000000" w:themeColor="text1"/>
          <w:sz w:val="18"/>
          <w:szCs w:val="18"/>
          <w:lang w:eastAsia="zh-CN"/>
        </w:rPr>
        <w:drawing>
          <wp:inline distT="0" distB="0" distL="0" distR="0" wp14:anchorId="53EF1284" wp14:editId="15A62174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12FC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.</w:t>
      </w:r>
      <w:r w:rsidRPr="00D92882">
        <w:rPr>
          <w:color w:val="000000" w:themeColor="text1"/>
          <w:sz w:val="18"/>
          <w:szCs w:val="18"/>
        </w:rPr>
        <w:t xml:space="preserve"> </w:t>
      </w:r>
      <w:r w:rsidRPr="007412FC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Future Generation Computer Systems.</w:t>
      </w:r>
    </w:p>
    <w:p w14:paraId="174919B5" w14:textId="77777777" w:rsidR="00DA2116" w:rsidRPr="00D92882" w:rsidRDefault="00DA2116" w:rsidP="00DA2116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rPr>
          <w:color w:val="000000" w:themeColor="text1"/>
          <w:sz w:val="18"/>
          <w:szCs w:val="18"/>
        </w:rPr>
      </w:pP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Tassone</w:t>
      </w:r>
      <w:proofErr w:type="spellEnd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J.,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8"/>
          <w:lang w:eastAsia="zh-CN"/>
        </w:rPr>
        <w:t xml:space="preserve"> Yan P.</w:t>
      </w:r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, Simpson M., 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Mendhe</w:t>
      </w:r>
      <w:proofErr w:type="spellEnd"/>
      <w:r w:rsidRPr="00D92882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C., Mago V., &amp; Choudhury S.</w:t>
      </w:r>
      <w:r w:rsidRPr="007412FC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“</w:t>
      </w:r>
      <w:r w:rsidRPr="007412FC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Utilizing Twitter Data Analysis and Deep Learning to Identify Drug Use</w:t>
      </w:r>
      <w:r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”</w:t>
      </w:r>
      <w:r w:rsidRPr="007412FC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.</w:t>
      </w:r>
      <w:r w:rsidRPr="00D92882">
        <w:rPr>
          <w:color w:val="000000" w:themeColor="text1"/>
          <w:sz w:val="18"/>
          <w:szCs w:val="18"/>
        </w:rPr>
        <w:t xml:space="preserve"> </w:t>
      </w:r>
      <w:r w:rsidRPr="007412FC">
        <w:rPr>
          <w:rFonts w:ascii="Helvetica" w:hAnsi="Helvetica" w:cs="Times New Roman"/>
          <w:i/>
          <w:iCs/>
          <w:color w:val="000000" w:themeColor="text1"/>
          <w:sz w:val="18"/>
          <w:szCs w:val="18"/>
          <w:lang w:eastAsia="zh-CN"/>
        </w:rPr>
        <w:t>IEEE Access.</w:t>
      </w:r>
    </w:p>
    <w:p w14:paraId="6A6BFBA2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Awards and Honors</w:t>
      </w:r>
    </w:p>
    <w:p w14:paraId="4BA16F9C" w14:textId="77777777" w:rsidR="00DA2116" w:rsidRPr="00D92882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  <w:t>External</w:t>
      </w:r>
    </w:p>
    <w:p w14:paraId="0B4393E2" w14:textId="77777777" w:rsidR="00DA2116" w:rsidRPr="00FC2DAA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(2018-2019)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Vector Scholarships in Artificial Intelligence (VSAI)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by Vector Institute, $17,500</w:t>
      </w:r>
    </w:p>
    <w:p w14:paraId="3A8D0145" w14:textId="77777777" w:rsidR="00DA2116" w:rsidRPr="00D92882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  <w:t>Lakehead University</w:t>
      </w:r>
    </w:p>
    <w:p w14:paraId="4E76886F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International Match Fund Award</w:t>
      </w:r>
    </w:p>
    <w:p w14:paraId="345CF865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Faculty of Science and Environmental Studies Award</w:t>
      </w:r>
    </w:p>
    <w:p w14:paraId="6DB20E02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(2018, 2019)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Graduate Assistantship</w:t>
      </w:r>
    </w:p>
    <w:p w14:paraId="62D06254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(2018, 2019)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Faculty Research Award</w:t>
      </w:r>
    </w:p>
    <w:p w14:paraId="6F59173D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Lakehead University Entrance Award</w:t>
      </w:r>
    </w:p>
    <w:p w14:paraId="47DD807C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Lakehead University International Entrance Award</w:t>
      </w:r>
    </w:p>
    <w:p w14:paraId="179702AB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Faculty of Science and Environmental Studies Entrance Award</w:t>
      </w:r>
    </w:p>
    <w:p w14:paraId="174E29FF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Projects</w:t>
      </w:r>
    </w:p>
    <w:p w14:paraId="2CADE73E" w14:textId="77777777" w:rsidR="00DA2116" w:rsidRPr="00D92882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  <w:t>Research projects</w:t>
      </w:r>
    </w:p>
    <w:p w14:paraId="268CF391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A0561D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(Ongoing)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Deep Learning Satellite Image Lichen Mapping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(in collaboration with NCASI Inc., funded by NSERC)</w:t>
      </w:r>
    </w:p>
    <w:p w14:paraId="0868C471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(2019) 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Deep Learning 4X Video Super-Resolution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(</w:t>
      </w:r>
      <w:hyperlink r:id="rId9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https://www.youtube.com/watch?v=W8TxAPylE0Y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3644D075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(2018-2019)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Utilizing Twitter Data Analysis and Deep Learning to Identify Drug Use</w:t>
      </w:r>
    </w:p>
    <w:p w14:paraId="08FDF532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Deep Learning Portrait Mode Photo Generator</w:t>
      </w:r>
    </w:p>
    <w:p w14:paraId="11B426BB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Distributed Dense RFID Readers Arrangement Algorithm</w:t>
      </w:r>
    </w:p>
    <w:p w14:paraId="473E83D0" w14:textId="77777777" w:rsidR="00DA2116" w:rsidRPr="0013168E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(2017-2018) Undergraduate Thesis: 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Using Machine Learning in Gomoku Game</w:t>
      </w:r>
    </w:p>
    <w:p w14:paraId="44539F06" w14:textId="77777777" w:rsidR="00DA2116" w:rsidRPr="00D92882" w:rsidRDefault="00DA2116" w:rsidP="00DA2116">
      <w:pPr>
        <w:pStyle w:val="ListParagraph"/>
        <w:ind w:left="0"/>
        <w:jc w:val="center"/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i/>
          <w:color w:val="000000" w:themeColor="text1"/>
          <w:sz w:val="18"/>
          <w:szCs w:val="15"/>
          <w:lang w:eastAsia="zh-CN"/>
        </w:rPr>
        <w:t>Other projects</w:t>
      </w:r>
    </w:p>
    <w:p w14:paraId="57088890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A0561D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(Ongoing) 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BPPV Mobile App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for healthcare training (Android and iOS)</w:t>
      </w:r>
    </w:p>
    <w:p w14:paraId="7D6BDEEA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(2019) Open source web-based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Painting Application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</w:t>
      </w:r>
      <w:hyperlink r:id="rId10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https://peizhiyan.github.io/www/draw.html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2E53B8B6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(2019) A 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Tensorflow</w:t>
      </w:r>
      <w:proofErr w:type="spellEnd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implementation of </w:t>
      </w:r>
      <w:r w:rsidRPr="00D92882">
        <w:rPr>
          <w:rFonts w:ascii="Helvetica" w:hAnsi="Helvetica" w:cs="Times New Roman"/>
          <w:b/>
          <w:bCs/>
          <w:color w:val="000000" w:themeColor="text1"/>
          <w:sz w:val="18"/>
          <w:szCs w:val="15"/>
          <w:lang w:eastAsia="zh-CN"/>
        </w:rPr>
        <w:t>Extreme Learning Autoencoder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</w:t>
      </w:r>
      <w:hyperlink r:id="rId11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https://github.com/PeizhiYan/ELA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5CE1E1C7" w14:textId="77777777" w:rsidR="00DA2116" w:rsidRPr="00D92882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(2018)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 Convolution-Based Gomoku Game Evaluation Algorithm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(</w:t>
      </w:r>
      <w:hyperlink r:id="rId12" w:history="1">
        <w:r w:rsidRPr="00D92882">
          <w:rPr>
            <w:rStyle w:val="Hyperlink"/>
            <w:rFonts w:ascii="Helvetica" w:hAnsi="Helvetica" w:cs="Times New Roman"/>
            <w:color w:val="00B0F0"/>
            <w:sz w:val="18"/>
            <w:szCs w:val="15"/>
            <w:lang w:eastAsia="zh-CN"/>
          </w:rPr>
          <w:t>https://peizhiyan.github.io/js_codes/gomoku/index.html</w:t>
        </w:r>
      </w:hyperlink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)</w:t>
      </w:r>
    </w:p>
    <w:p w14:paraId="609F69F4" w14:textId="77777777" w:rsidR="00DA2116" w:rsidRPr="00FE1CF5" w:rsidRDefault="00DA2116" w:rsidP="00DA2116">
      <w:pPr>
        <w:pStyle w:val="Heading1"/>
        <w:rPr>
          <w:rFonts w:asciiTheme="minorHAnsi" w:hAnsiTheme="minorHAnsi"/>
        </w:rPr>
      </w:pPr>
      <w:r w:rsidRPr="00FE1CF5">
        <w:rPr>
          <w:rFonts w:asciiTheme="minorHAnsi" w:hAnsiTheme="minorHAnsi"/>
        </w:rPr>
        <w:t>Skills</w:t>
      </w:r>
    </w:p>
    <w:p w14:paraId="5EB0AD99" w14:textId="77777777" w:rsidR="00DA2116" w:rsidRPr="00D92882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Programming </w:t>
      </w: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l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anguages: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Python, Java, C++, </w:t>
      </w:r>
      <w:r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Swift,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 C, JavaScript, HTML5, CSS3</w:t>
      </w:r>
    </w:p>
    <w:p w14:paraId="3B00BF5E" w14:textId="77777777" w:rsidR="00DA2116" w:rsidRPr="00595222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Open </w:t>
      </w: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s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ource </w:t>
      </w: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>l</w:t>
      </w:r>
      <w:r w:rsidRPr="00D92882"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ibraries: </w:t>
      </w:r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OpenCV, 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Tensorflow</w:t>
      </w:r>
      <w:proofErr w:type="spellEnd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, 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Keras</w:t>
      </w:r>
      <w:proofErr w:type="spellEnd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 xml:space="preserve">, SciPy, </w:t>
      </w:r>
      <w:proofErr w:type="spellStart"/>
      <w:r w:rsidRPr="00D92882"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Gurobi</w:t>
      </w:r>
      <w:proofErr w:type="spellEnd"/>
      <w:r>
        <w:rPr>
          <w:rFonts w:ascii="Helvetica" w:hAnsi="Helvetica" w:cs="Times New Roman"/>
          <w:color w:val="000000" w:themeColor="text1"/>
          <w:sz w:val="18"/>
          <w:szCs w:val="15"/>
          <w:lang w:eastAsia="zh-CN"/>
        </w:rPr>
        <w:t>, Paper.js</w:t>
      </w:r>
    </w:p>
    <w:p w14:paraId="26BA4B7F" w14:textId="77777777" w:rsidR="00DA2116" w:rsidRPr="003A5D93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</w:pPr>
      <w:r>
        <w:rPr>
          <w:rFonts w:ascii="Helvetica" w:hAnsi="Helvetica" w:cs="Times New Roman"/>
          <w:b/>
          <w:color w:val="000000" w:themeColor="text1"/>
          <w:sz w:val="18"/>
          <w:szCs w:val="15"/>
          <w:lang w:eastAsia="zh-CN"/>
        </w:rPr>
        <w:t xml:space="preserve">Others: </w:t>
      </w:r>
      <w:r w:rsidRPr="00595222"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Latex, </w:t>
      </w:r>
      <w:proofErr w:type="spellStart"/>
      <w:r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Xcode</w:t>
      </w:r>
      <w:proofErr w:type="spellEnd"/>
      <w:r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 xml:space="preserve"> IDE, Linux OS, </w:t>
      </w:r>
      <w:proofErr w:type="spellStart"/>
      <w:r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Matlab</w:t>
      </w:r>
      <w:proofErr w:type="spellEnd"/>
      <w:r>
        <w:rPr>
          <w:rFonts w:ascii="Helvetica" w:hAnsi="Helvetica" w:cs="Times New Roman"/>
          <w:bCs/>
          <w:color w:val="000000" w:themeColor="text1"/>
          <w:sz w:val="18"/>
          <w:szCs w:val="15"/>
          <w:lang w:eastAsia="zh-CN"/>
        </w:rPr>
        <w:t>, Adobe Photoshop, Adobe Illustrator</w:t>
      </w:r>
    </w:p>
    <w:p w14:paraId="0582BA9E" w14:textId="77777777" w:rsidR="00D23D52" w:rsidRDefault="00D23D52"/>
    <w:sectPr w:rsidR="00D23D52" w:rsidSect="00470E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15FC3"/>
    <w:multiLevelType w:val="hybridMultilevel"/>
    <w:tmpl w:val="0CDEF172"/>
    <w:lvl w:ilvl="0" w:tplc="525874D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116"/>
    <w:rsid w:val="002A2CB2"/>
    <w:rsid w:val="00470EDF"/>
    <w:rsid w:val="00D23D52"/>
    <w:rsid w:val="00DA2116"/>
    <w:rsid w:val="00EE0372"/>
    <w:rsid w:val="00F4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imetable.lakeheadu.ca/scripts/return.course.description.php?c=COMP&amp;cn=3413" TargetMode="External"/><Relationship Id="rId12" Type="http://schemas.openxmlformats.org/officeDocument/2006/relationships/hyperlink" Target="https://peizhiyan.github.io/js_codes/gomoku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imetable.lakeheadu.ca/scripts/return.course.description.php?c=COMP&amp;cn=3413" TargetMode="External"/><Relationship Id="rId11" Type="http://schemas.openxmlformats.org/officeDocument/2006/relationships/hyperlink" Target="https://github.com/PeizhiYan/ELA" TargetMode="External"/><Relationship Id="rId5" Type="http://schemas.openxmlformats.org/officeDocument/2006/relationships/hyperlink" Target="mailto:pyan@lakeheadu.ca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eizhiyan.github.io/www/draw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W8TxAPylE0Y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000000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000000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C1AC6535CCFC6147B7B7B15F02907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BD4C3-F9F9-174D-B59A-49A41FD23563}"/>
      </w:docPartPr>
      <w:docPartBody>
        <w:p w:rsidR="00000000" w:rsidRDefault="008B3124" w:rsidP="008B3124">
          <w:pPr>
            <w:pStyle w:val="C1AC6535CCFC6147B7B7B15F029078A4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541D04"/>
    <w:rsid w:val="008B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paragraph" w:customStyle="1" w:styleId="C1AC6535CCFC6147B7B7B15F029078A4">
    <w:name w:val="C1AC6535CCFC6147B7B7B15F029078A4"/>
    <w:rsid w:val="008B31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862</Words>
  <Characters>4915</Characters>
  <Application>Microsoft Office Word</Application>
  <DocSecurity>0</DocSecurity>
  <Lines>40</Lines>
  <Paragraphs>11</Paragraphs>
  <ScaleCrop>false</ScaleCrop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Yen Matthew</cp:lastModifiedBy>
  <cp:revision>1</cp:revision>
  <cp:lastPrinted>2020-03-09T05:22:00Z</cp:lastPrinted>
  <dcterms:created xsi:type="dcterms:W3CDTF">2020-03-09T05:21:00Z</dcterms:created>
  <dcterms:modified xsi:type="dcterms:W3CDTF">2020-03-09T05:25:00Z</dcterms:modified>
</cp:coreProperties>
</file>