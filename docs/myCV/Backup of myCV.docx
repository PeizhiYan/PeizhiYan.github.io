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45BE4" w14:textId="1237DA36" w:rsidR="00955FD9" w:rsidRDefault="002F5B90" w:rsidP="0024117B">
      <w:pPr>
        <w:pStyle w:val="Heading3"/>
        <w:spacing w:line="240" w:lineRule="auto"/>
        <w:rPr>
          <w:sz w:val="32"/>
        </w:rPr>
      </w:pPr>
      <w:proofErr w:type="spellStart"/>
      <w:r w:rsidRPr="00E76D21">
        <w:rPr>
          <w:sz w:val="40"/>
        </w:rPr>
        <w:t>P</w:t>
      </w:r>
      <w:r w:rsidR="00E76D21">
        <w:rPr>
          <w:sz w:val="40"/>
        </w:rPr>
        <w:t>eizhi</w:t>
      </w:r>
      <w:proofErr w:type="spellEnd"/>
      <w:r w:rsidRPr="00E76D21">
        <w:rPr>
          <w:sz w:val="40"/>
        </w:rPr>
        <w:t xml:space="preserve"> Yan</w:t>
      </w:r>
      <w:r w:rsidR="005E00FC">
        <w:rPr>
          <w:sz w:val="40"/>
        </w:rPr>
        <w:t xml:space="preserve"> </w:t>
      </w:r>
      <w:r w:rsidR="005E00FC" w:rsidRPr="005E00FC">
        <w:rPr>
          <w:sz w:val="32"/>
        </w:rPr>
        <w:t>(</w:t>
      </w:r>
      <w:r w:rsidR="005E00FC" w:rsidRPr="005E00FC">
        <w:rPr>
          <w:rFonts w:hint="eastAsia"/>
          <w:sz w:val="32"/>
          <w:lang w:eastAsia="zh-CN"/>
        </w:rPr>
        <w:t>颜培郅</w:t>
      </w:r>
      <w:r w:rsidR="005E00FC" w:rsidRPr="005E00FC">
        <w:rPr>
          <w:sz w:val="32"/>
        </w:rPr>
        <w:t>)</w:t>
      </w:r>
    </w:p>
    <w:p w14:paraId="65EF2011" w14:textId="19C5468A" w:rsidR="000E6315" w:rsidRPr="000E6315" w:rsidRDefault="009F1B6B" w:rsidP="000E6315">
      <w:r>
        <w:rPr>
          <w:noProof/>
        </w:rPr>
        <w:pict w14:anchorId="402FE0B1">
          <v:rect id="_x0000_i1025" alt="" style="width:475.2pt;height:.05pt;mso-width-percent:0;mso-height-percent:0;mso-width-percent:0;mso-height-percent:0" o:hralign="center" o:hrstd="t" o:hr="t" fillcolor="#a0a0a0" stroked="f"/>
        </w:pict>
      </w:r>
    </w:p>
    <w:p w14:paraId="5B8B2597" w14:textId="3E51543F" w:rsidR="007908AD" w:rsidRPr="00B30413" w:rsidRDefault="00E76D21" w:rsidP="00B30413">
      <w:pPr>
        <w:spacing w:after="0" w:line="240" w:lineRule="auto"/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>Master</w:t>
      </w:r>
      <w:r w:rsidR="00B30413" w:rsidRPr="00B30413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 xml:space="preserve"> of Science </w:t>
      </w:r>
      <w:r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 xml:space="preserve">(Thesis) </w:t>
      </w:r>
      <w:r w:rsidR="00B30413" w:rsidRPr="00B30413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>in Computer Science</w:t>
      </w:r>
      <w:r w:rsidR="007908AD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ab/>
      </w:r>
      <w:r w:rsidR="007908AD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ab/>
      </w:r>
      <w:r w:rsidR="007908AD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ab/>
      </w:r>
      <w:r w:rsidR="0024117B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>, Graduate Assistant</w:t>
      </w:r>
      <w:r w:rsidR="007908AD">
        <w:rPr>
          <w:rFonts w:ascii="Helvetica" w:eastAsia="Times New Roman" w:hAnsi="Helvetica" w:cs="Times New Roman"/>
          <w:b/>
          <w:color w:val="000000"/>
          <w:sz w:val="24"/>
          <w:szCs w:val="24"/>
          <w:shd w:val="clear" w:color="auto" w:fill="FFFFFF"/>
          <w:lang w:eastAsia="zh-CN"/>
        </w:rPr>
        <w:t xml:space="preserve">                                                   </w:t>
      </w:r>
    </w:p>
    <w:p w14:paraId="451ECB3A" w14:textId="105D1A32" w:rsidR="00E76D21" w:rsidRDefault="00E76D21" w:rsidP="00E76D21">
      <w:r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eastAsia="zh-CN"/>
        </w:rPr>
        <w:t>Lakehead University</w:t>
      </w:r>
      <w:r w:rsidR="00B30413">
        <w:rPr>
          <w:rFonts w:ascii="Helvetica" w:eastAsia="Times New Roman" w:hAnsi="Helvetica" w:cs="Times New Roman"/>
          <w:color w:val="000000"/>
          <w:sz w:val="24"/>
          <w:szCs w:val="24"/>
          <w:shd w:val="clear" w:color="auto" w:fill="FFFFFF"/>
          <w:lang w:eastAsia="zh-CN"/>
        </w:rPr>
        <w:t xml:space="preserve">   </w:t>
      </w:r>
      <w:hyperlink r:id="rId8" w:tgtFrame="_blank" w:history="1">
        <w:r w:rsidRPr="00E76D21">
          <w:rPr>
            <w:rFonts w:ascii="Helvetica" w:eastAsia="Times New Roman" w:hAnsi="Helvetica" w:cs="Times New Roman"/>
            <w:color w:val="000000"/>
            <w:sz w:val="24"/>
            <w:szCs w:val="24"/>
            <w:shd w:val="clear" w:color="auto" w:fill="FFFFFF"/>
            <w:lang w:eastAsia="zh-CN"/>
          </w:rPr>
          <w:t>955 Oliver Rd</w:t>
        </w:r>
        <w:r>
          <w:rPr>
            <w:rFonts w:ascii="Helvetica" w:eastAsia="Times New Roman" w:hAnsi="Helvetica" w:cs="Times New Roman"/>
            <w:color w:val="000000"/>
            <w:sz w:val="24"/>
            <w:szCs w:val="24"/>
            <w:shd w:val="clear" w:color="auto" w:fill="FFFFFF"/>
            <w:lang w:eastAsia="zh-CN"/>
          </w:rPr>
          <w:t xml:space="preserve">, </w:t>
        </w:r>
        <w:r w:rsidRPr="00E76D21">
          <w:rPr>
            <w:rFonts w:ascii="Helvetica" w:eastAsia="Times New Roman" w:hAnsi="Helvetica" w:cs="Times New Roman"/>
            <w:color w:val="000000"/>
            <w:sz w:val="24"/>
            <w:szCs w:val="24"/>
            <w:shd w:val="clear" w:color="auto" w:fill="FFFFFF"/>
            <w:lang w:eastAsia="zh-CN"/>
          </w:rPr>
          <w:t>Thunder Bay, ON, P7B 5E1</w:t>
        </w:r>
      </w:hyperlink>
    </w:p>
    <w:p w14:paraId="28BC179B" w14:textId="1984EA76" w:rsidR="00955FD9" w:rsidRPr="00416546" w:rsidRDefault="00955FD9" w:rsidP="0093077D">
      <w:pPr>
        <w:pStyle w:val="ListParagraph"/>
        <w:rPr>
          <w:lang w:eastAsia="zh-CN"/>
        </w:rPr>
      </w:pPr>
      <w:r w:rsidRPr="00416546">
        <w:rPr>
          <w:lang w:eastAsia="zh-CN"/>
        </w:rPr>
        <w:t xml:space="preserve">Phone: </w:t>
      </w:r>
      <w:r w:rsidR="00D52BEB">
        <w:rPr>
          <w:lang w:eastAsia="zh-CN"/>
        </w:rPr>
        <w:t xml:space="preserve">+1 </w:t>
      </w:r>
      <w:r w:rsidRPr="00416546">
        <w:rPr>
          <w:lang w:eastAsia="zh-CN"/>
        </w:rPr>
        <w:t>(705)-943-0919</w:t>
      </w:r>
      <w:r w:rsidR="00D52BEB">
        <w:rPr>
          <w:lang w:eastAsia="zh-CN"/>
        </w:rPr>
        <w:t xml:space="preserve">   (Canada)</w:t>
      </w:r>
    </w:p>
    <w:p w14:paraId="52AF0314" w14:textId="2E343062" w:rsidR="00E76D21" w:rsidRDefault="00FB1737" w:rsidP="0093077D">
      <w:pPr>
        <w:pStyle w:val="ListParagraph"/>
        <w:rPr>
          <w:color w:val="0070C0"/>
          <w:lang w:eastAsia="zh-CN"/>
        </w:rPr>
      </w:pPr>
      <w:r>
        <w:rPr>
          <w:lang w:eastAsia="zh-CN"/>
        </w:rPr>
        <w:t xml:space="preserve">Personal </w:t>
      </w:r>
      <w:r w:rsidR="00955FD9" w:rsidRPr="00416546">
        <w:rPr>
          <w:lang w:eastAsia="zh-CN"/>
        </w:rPr>
        <w:t xml:space="preserve">Email: </w:t>
      </w:r>
      <w:hyperlink r:id="rId9" w:history="1">
        <w:r w:rsidR="00955FD9" w:rsidRPr="00416546">
          <w:rPr>
            <w:color w:val="0070C0"/>
            <w:lang w:eastAsia="zh-CN"/>
          </w:rPr>
          <w:t>yanpeizhi2008@yahoo.com</w:t>
        </w:r>
      </w:hyperlink>
      <w:r w:rsidR="00E76D21">
        <w:rPr>
          <w:lang w:eastAsia="zh-CN"/>
        </w:rPr>
        <w:t xml:space="preserve"> or </w:t>
      </w:r>
      <w:r w:rsidR="0093077D" w:rsidRPr="0093077D">
        <w:rPr>
          <w:color w:val="0070C0"/>
          <w:lang w:eastAsia="zh-CN"/>
        </w:rPr>
        <w:t>pyan@lakeheadu.ca</w:t>
      </w:r>
    </w:p>
    <w:p w14:paraId="7FFD3725" w14:textId="082C91DC" w:rsidR="0093077D" w:rsidRDefault="0093077D" w:rsidP="0093077D">
      <w:pPr>
        <w:pStyle w:val="ListParagraph"/>
        <w:rPr>
          <w:rStyle w:val="Hyperlink"/>
          <w:lang w:eastAsia="zh-CN"/>
        </w:rPr>
      </w:pPr>
      <w:r>
        <w:rPr>
          <w:lang w:eastAsia="zh-CN"/>
        </w:rPr>
        <w:t xml:space="preserve">Personal Webpage: </w:t>
      </w:r>
      <w:hyperlink r:id="rId10" w:history="1">
        <w:r w:rsidR="00B0625A" w:rsidRPr="00245DAA">
          <w:rPr>
            <w:rStyle w:val="Hyperlink"/>
            <w:lang w:eastAsia="zh-CN"/>
          </w:rPr>
          <w:t>https://peizhiyan</w:t>
        </w:r>
        <w:r w:rsidR="00B0625A" w:rsidRPr="00245DAA">
          <w:rPr>
            <w:rStyle w:val="Hyperlink"/>
            <w:lang w:eastAsia="zh-CN"/>
          </w:rPr>
          <w:t>.</w:t>
        </w:r>
        <w:r w:rsidR="00B0625A" w:rsidRPr="00245DAA">
          <w:rPr>
            <w:rStyle w:val="Hyperlink"/>
            <w:lang w:eastAsia="zh-CN"/>
          </w:rPr>
          <w:t>github.io/</w:t>
        </w:r>
      </w:hyperlink>
    </w:p>
    <w:p w14:paraId="30E45CAB" w14:textId="7D3CC76D" w:rsidR="00964EE7" w:rsidRPr="00837D22" w:rsidRDefault="00964EE7" w:rsidP="0093077D">
      <w:pPr>
        <w:pStyle w:val="ListParagraph"/>
        <w:rPr>
          <w:lang w:eastAsia="zh-CN"/>
        </w:rPr>
      </w:pPr>
      <w:r>
        <w:rPr>
          <w:lang w:eastAsia="zh-CN"/>
        </w:rPr>
        <w:t xml:space="preserve">Google Scholar: </w:t>
      </w:r>
      <w:hyperlink r:id="rId11" w:history="1">
        <w:r w:rsidRPr="00964EE7">
          <w:rPr>
            <w:rStyle w:val="Hyperlink"/>
            <w:lang w:eastAsia="zh-CN"/>
          </w:rPr>
          <w:t>https://scholar.google.ca/citations?</w:t>
        </w:r>
        <w:r w:rsidRPr="00964EE7">
          <w:rPr>
            <w:rStyle w:val="Hyperlink"/>
            <w:lang w:eastAsia="zh-CN"/>
          </w:rPr>
          <w:t>u</w:t>
        </w:r>
        <w:r w:rsidRPr="00964EE7">
          <w:rPr>
            <w:rStyle w:val="Hyperlink"/>
            <w:lang w:eastAsia="zh-CN"/>
          </w:rPr>
          <w:t>ser=TB-Ur1cAAAAJ&amp;hl=en&amp;oi=sra</w:t>
        </w:r>
      </w:hyperlink>
    </w:p>
    <w:p w14:paraId="571355CA" w14:textId="2F120308" w:rsidR="00555CBE" w:rsidRDefault="006825E3">
      <w:pPr>
        <w:pStyle w:val="Heading1"/>
      </w:pPr>
      <w:r>
        <w:t>education</w:t>
      </w:r>
    </w:p>
    <w:p w14:paraId="7C67B3F6" w14:textId="69A59F76" w:rsidR="00E76D21" w:rsidRPr="00C10BD7" w:rsidRDefault="00E76D21" w:rsidP="007D068E">
      <w:pPr>
        <w:pStyle w:val="p1"/>
        <w:numPr>
          <w:ilvl w:val="0"/>
          <w:numId w:val="15"/>
        </w:numPr>
        <w:spacing w:line="276" w:lineRule="auto"/>
        <w:rPr>
          <w:sz w:val="21"/>
        </w:rPr>
      </w:pPr>
      <w:r w:rsidRPr="00C10BD7">
        <w:rPr>
          <w:b/>
          <w:sz w:val="21"/>
        </w:rPr>
        <w:t>Lakehead University</w:t>
      </w:r>
      <w:r>
        <w:rPr>
          <w:sz w:val="21"/>
        </w:rPr>
        <w:t>, Thunder Bay, Ontario, Canada —</w:t>
      </w:r>
      <w:r w:rsidR="001501B1">
        <w:rPr>
          <w:sz w:val="21"/>
        </w:rPr>
        <w:t xml:space="preserve"> </w:t>
      </w:r>
      <w:r w:rsidR="001501B1" w:rsidRPr="00C10BD7">
        <w:rPr>
          <w:i/>
          <w:sz w:val="21"/>
        </w:rPr>
        <w:t>Master of Science</w:t>
      </w:r>
      <w:r w:rsidR="00ED35A0">
        <w:rPr>
          <w:i/>
          <w:sz w:val="21"/>
        </w:rPr>
        <w:t xml:space="preserve"> Student</w:t>
      </w:r>
      <w:r w:rsidR="001501B1" w:rsidRPr="00C10BD7">
        <w:rPr>
          <w:i/>
          <w:sz w:val="21"/>
        </w:rPr>
        <w:t xml:space="preserve"> in Computer Science</w:t>
      </w:r>
      <w:r w:rsidR="001501B1">
        <w:rPr>
          <w:sz w:val="21"/>
        </w:rPr>
        <w:t xml:space="preserve">   2018-present</w:t>
      </w:r>
    </w:p>
    <w:p w14:paraId="1F7165FA" w14:textId="4A0F174F" w:rsidR="007908AD" w:rsidRPr="00C10BD7" w:rsidRDefault="007908AD" w:rsidP="007D068E">
      <w:pPr>
        <w:pStyle w:val="p1"/>
        <w:numPr>
          <w:ilvl w:val="0"/>
          <w:numId w:val="15"/>
        </w:numPr>
        <w:spacing w:line="276" w:lineRule="auto"/>
        <w:rPr>
          <w:sz w:val="21"/>
        </w:rPr>
      </w:pPr>
      <w:r w:rsidRPr="00C10BD7">
        <w:rPr>
          <w:b/>
          <w:sz w:val="21"/>
        </w:rPr>
        <w:t>Algoma University</w:t>
      </w:r>
      <w:r w:rsidRPr="00CC6315">
        <w:rPr>
          <w:sz w:val="21"/>
        </w:rPr>
        <w:t>, Sault Ste. Marie, On</w:t>
      </w:r>
      <w:r>
        <w:rPr>
          <w:sz w:val="21"/>
        </w:rPr>
        <w:t xml:space="preserve">tario, Canada — </w:t>
      </w:r>
      <w:r w:rsidR="00E76D21" w:rsidRPr="00C10BD7">
        <w:rPr>
          <w:i/>
          <w:sz w:val="21"/>
        </w:rPr>
        <w:t>Bachelor</w:t>
      </w:r>
      <w:r w:rsidRPr="00C10BD7">
        <w:rPr>
          <w:i/>
          <w:sz w:val="21"/>
        </w:rPr>
        <w:t xml:space="preserve"> of</w:t>
      </w:r>
      <w:r w:rsidR="00E76D21" w:rsidRPr="00C10BD7">
        <w:rPr>
          <w:i/>
          <w:sz w:val="21"/>
        </w:rPr>
        <w:t xml:space="preserve"> Science in Computer Science (Hons.</w:t>
      </w:r>
      <w:r w:rsidR="001501B1" w:rsidRPr="00C10BD7">
        <w:rPr>
          <w:i/>
          <w:sz w:val="21"/>
        </w:rPr>
        <w:t>,</w:t>
      </w:r>
      <w:r w:rsidR="00C60921" w:rsidRPr="00C10BD7">
        <w:rPr>
          <w:i/>
          <w:sz w:val="21"/>
        </w:rPr>
        <w:t xml:space="preserve"> Cum Laude)</w:t>
      </w:r>
      <w:r w:rsidRPr="00E76D21">
        <w:rPr>
          <w:sz w:val="21"/>
        </w:rPr>
        <w:t xml:space="preserve"> </w:t>
      </w:r>
      <w:r w:rsidR="001501B1">
        <w:rPr>
          <w:sz w:val="21"/>
        </w:rPr>
        <w:t xml:space="preserve">  </w:t>
      </w:r>
      <w:r w:rsidRPr="00E76D21">
        <w:rPr>
          <w:sz w:val="21"/>
        </w:rPr>
        <w:t>2016</w:t>
      </w:r>
      <w:r w:rsidR="00E76D21" w:rsidRPr="00E76D21">
        <w:rPr>
          <w:sz w:val="21"/>
        </w:rPr>
        <w:t>-2018</w:t>
      </w:r>
    </w:p>
    <w:p w14:paraId="0973890C" w14:textId="5BA68F8F" w:rsidR="00CC6315" w:rsidRPr="00C10BD7" w:rsidRDefault="00CC6315" w:rsidP="007D068E">
      <w:pPr>
        <w:pStyle w:val="p1"/>
        <w:numPr>
          <w:ilvl w:val="0"/>
          <w:numId w:val="15"/>
        </w:numPr>
        <w:spacing w:line="276" w:lineRule="auto"/>
        <w:rPr>
          <w:i/>
          <w:sz w:val="21"/>
        </w:rPr>
      </w:pPr>
      <w:r w:rsidRPr="00C10BD7">
        <w:rPr>
          <w:b/>
          <w:sz w:val="21"/>
        </w:rPr>
        <w:t>University of Jin</w:t>
      </w:r>
      <w:r w:rsidR="00E76D21" w:rsidRPr="00C10BD7">
        <w:rPr>
          <w:b/>
          <w:sz w:val="21"/>
        </w:rPr>
        <w:t>an</w:t>
      </w:r>
      <w:r w:rsidR="00E76D21">
        <w:rPr>
          <w:sz w:val="21"/>
        </w:rPr>
        <w:t xml:space="preserve">, Jinan, Shandong, China — </w:t>
      </w:r>
      <w:r w:rsidR="00E76D21" w:rsidRPr="00C10BD7">
        <w:rPr>
          <w:i/>
          <w:sz w:val="21"/>
        </w:rPr>
        <w:t>Bachelor of Computer Science</w:t>
      </w:r>
      <w:r w:rsidR="00ED35A0">
        <w:rPr>
          <w:i/>
          <w:sz w:val="21"/>
        </w:rPr>
        <w:t xml:space="preserve"> Student</w:t>
      </w:r>
      <w:r w:rsidR="001501B1" w:rsidRPr="00C10BD7">
        <w:rPr>
          <w:i/>
          <w:sz w:val="21"/>
        </w:rPr>
        <w:t xml:space="preserve">  </w:t>
      </w:r>
    </w:p>
    <w:p w14:paraId="37E559EA" w14:textId="706AD3E3" w:rsidR="00CC6315" w:rsidRPr="00CC6315" w:rsidRDefault="00CC6315" w:rsidP="007D068E">
      <w:pPr>
        <w:pStyle w:val="p1"/>
        <w:spacing w:line="276" w:lineRule="auto"/>
        <w:ind w:left="720"/>
        <w:rPr>
          <w:sz w:val="21"/>
        </w:rPr>
      </w:pPr>
      <w:r w:rsidRPr="00C10BD7">
        <w:rPr>
          <w:i/>
          <w:sz w:val="21"/>
        </w:rPr>
        <w:t>2014-2016</w:t>
      </w:r>
      <w:r w:rsidRPr="00CC6315">
        <w:rPr>
          <w:sz w:val="21"/>
        </w:rPr>
        <w:t xml:space="preserve"> (Transfer</w:t>
      </w:r>
      <w:r>
        <w:rPr>
          <w:sz w:val="21"/>
        </w:rPr>
        <w:t>red</w:t>
      </w:r>
      <w:r w:rsidRPr="00CC6315">
        <w:rPr>
          <w:sz w:val="21"/>
        </w:rPr>
        <w:t xml:space="preserve"> to Algoma University)</w:t>
      </w:r>
    </w:p>
    <w:p w14:paraId="7E89EEA0" w14:textId="5562CD3B" w:rsidR="00555CBE" w:rsidRDefault="006825E3">
      <w:pPr>
        <w:pStyle w:val="Heading1"/>
        <w:rPr>
          <w:lang w:eastAsia="zh-CN"/>
        </w:rPr>
      </w:pPr>
      <w:r>
        <w:t>experience</w:t>
      </w:r>
    </w:p>
    <w:p w14:paraId="4D4FA992" w14:textId="27C5AFF3" w:rsidR="007D068E" w:rsidRDefault="0035551E" w:rsidP="007D068E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35551E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G</w:t>
      </w:r>
      <w:r w:rsidR="007D068E" w:rsidRPr="007D068E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raduate research assistant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, </w:t>
      </w:r>
      <w:r w:rsidR="007D068E">
        <w:rPr>
          <w:rFonts w:ascii="Helvetica" w:hAnsi="Helvetica" w:cs="Times New Roman"/>
          <w:color w:val="auto"/>
          <w:sz w:val="21"/>
          <w:szCs w:val="15"/>
          <w:lang w:eastAsia="zh-CN"/>
        </w:rPr>
        <w:t>Lakehead University (2018-present)</w:t>
      </w:r>
    </w:p>
    <w:p w14:paraId="6571D58A" w14:textId="7825DAAA" w:rsidR="00671041" w:rsidRDefault="0035551E" w:rsidP="007D068E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R</w:t>
      </w:r>
      <w:r w:rsidRPr="007D068E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esearch assistant</w:t>
      </w:r>
      <w:r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</w:t>
      </w:r>
      <w:r w:rsidRPr="0035551E">
        <w:rPr>
          <w:rFonts w:ascii="Helvetica" w:hAnsi="Helvetica" w:cs="Times New Roman"/>
          <w:color w:val="auto"/>
          <w:sz w:val="21"/>
          <w:szCs w:val="15"/>
          <w:lang w:eastAsia="zh-CN"/>
        </w:rPr>
        <w:t>(on artificial neural networks)</w:t>
      </w:r>
      <w:r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at </w:t>
      </w:r>
      <w:r w:rsidR="00671041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Brain Computer Interface </w:t>
      </w:r>
      <w:r w:rsidR="00671041"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>lab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,</w:t>
      </w:r>
      <w:r w:rsidR="00671041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Algoma University, Canada (2017</w:t>
      </w:r>
      <w:r w:rsidR="00671041"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>-</w:t>
      </w:r>
      <w:r w:rsidR="001501B1">
        <w:rPr>
          <w:rFonts w:ascii="Helvetica" w:hAnsi="Helvetica" w:cs="Times New Roman"/>
          <w:color w:val="auto"/>
          <w:sz w:val="21"/>
          <w:szCs w:val="15"/>
          <w:lang w:eastAsia="zh-CN"/>
        </w:rPr>
        <w:t>2018</w:t>
      </w:r>
      <w:r w:rsidR="00671041"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>)</w:t>
      </w:r>
    </w:p>
    <w:p w14:paraId="495527E3" w14:textId="5F42A18B" w:rsidR="007B33F7" w:rsidRPr="005E356A" w:rsidRDefault="007B33F7" w:rsidP="007D068E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color w:val="auto"/>
          <w:sz w:val="21"/>
          <w:szCs w:val="15"/>
          <w:lang w:eastAsia="zh-CN"/>
        </w:rPr>
        <w:t>Participated in ACM regional contest. At Lake Superior State University,</w:t>
      </w:r>
      <w:r>
        <w:rPr>
          <w:rFonts w:ascii="Helvetica" w:hAnsi="Helvetica" w:cs="Times New Roman" w:hint="eastAsia"/>
          <w:color w:val="auto"/>
          <w:sz w:val="21"/>
          <w:szCs w:val="15"/>
          <w:lang w:eastAsia="zh-CN"/>
        </w:rPr>
        <w:t xml:space="preserve"> Michigan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, United States (October </w:t>
      </w:r>
      <w:r w:rsidR="00C701B3">
        <w:rPr>
          <w:rFonts w:ascii="Helvetica" w:hAnsi="Helvetica" w:cs="Times New Roman"/>
          <w:color w:val="auto"/>
          <w:sz w:val="21"/>
          <w:szCs w:val="15"/>
          <w:lang w:eastAsia="zh-CN"/>
        </w:rPr>
        <w:t>29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,</w:t>
      </w:r>
      <w:r w:rsidR="000263E0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2016)</w:t>
      </w:r>
    </w:p>
    <w:p w14:paraId="0C94640B" w14:textId="71A50E1B" w:rsidR="00555CBE" w:rsidRDefault="0035551E" w:rsidP="007D068E">
      <w:pPr>
        <w:pStyle w:val="ListParagraph"/>
        <w:numPr>
          <w:ilvl w:val="0"/>
          <w:numId w:val="14"/>
        </w:numPr>
        <w:spacing w:line="276" w:lineRule="auto"/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35551E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Vice</w:t>
      </w:r>
      <w:r w:rsidR="002A6986" w:rsidRPr="007D068E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-m</w:t>
      </w:r>
      <w:r w:rsidR="00935740" w:rsidRPr="007D068E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i</w:t>
      </w:r>
      <w:r w:rsidR="00F25F74" w:rsidRPr="007D068E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nister</w:t>
      </w:r>
      <w:r w:rsidR="00F25F74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of Software Department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of </w:t>
      </w:r>
      <w:r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>Turing Computer Association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,</w:t>
      </w:r>
      <w:r w:rsidR="00935740"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University of Jinan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,</w:t>
      </w:r>
      <w:r w:rsidR="002A6986"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r w:rsidR="00935740" w:rsidRPr="00AD3136">
        <w:rPr>
          <w:rFonts w:ascii="Helvetica" w:hAnsi="Helvetica" w:cs="Times New Roman"/>
          <w:color w:val="auto"/>
          <w:sz w:val="21"/>
          <w:szCs w:val="15"/>
          <w:lang w:eastAsia="zh-CN"/>
        </w:rPr>
        <w:t>China (2015-2016)</w:t>
      </w:r>
    </w:p>
    <w:p w14:paraId="3C97F30D" w14:textId="54626FB1" w:rsidR="00EE38FA" w:rsidRDefault="00EE38FA" w:rsidP="00EE38FA">
      <w:pPr>
        <w:pStyle w:val="Heading1"/>
        <w:rPr>
          <w:lang w:eastAsia="zh-CN"/>
        </w:rPr>
      </w:pPr>
      <w:r>
        <w:t>Publications</w:t>
      </w:r>
    </w:p>
    <w:p w14:paraId="739F2F94" w14:textId="77777777" w:rsidR="00546338" w:rsidRPr="00A67BDA" w:rsidRDefault="00546338" w:rsidP="00546338">
      <w:pPr>
        <w:spacing w:line="276" w:lineRule="auto"/>
        <w:ind w:left="360"/>
        <w:rPr>
          <w:rFonts w:ascii="Helvetica" w:hAnsi="Helvetica" w:cs="Times New Roman"/>
          <w:color w:val="auto"/>
          <w:sz w:val="21"/>
          <w:szCs w:val="15"/>
          <w:u w:val="single"/>
          <w:lang w:eastAsia="zh-CN"/>
        </w:rPr>
      </w:pPr>
      <w:r w:rsidRPr="00A67BDA">
        <w:rPr>
          <w:rFonts w:ascii="Helvetica" w:hAnsi="Helvetica" w:cs="Times New Roman"/>
          <w:color w:val="auto"/>
          <w:sz w:val="21"/>
          <w:szCs w:val="15"/>
          <w:u w:val="single"/>
          <w:lang w:eastAsia="zh-CN"/>
        </w:rPr>
        <w:t xml:space="preserve">Published: </w:t>
      </w:r>
    </w:p>
    <w:p w14:paraId="3CF13D72" w14:textId="77777777" w:rsidR="00546338" w:rsidRPr="00583206" w:rsidRDefault="00546338" w:rsidP="00546338">
      <w:pPr>
        <w:pStyle w:val="ListParagraph"/>
        <w:numPr>
          <w:ilvl w:val="0"/>
          <w:numId w:val="18"/>
        </w:numPr>
        <w:spacing w:line="276" w:lineRule="auto"/>
        <w:rPr>
          <w:rFonts w:ascii="Helvetica" w:hAnsi="Helvetica" w:cs="Times New Roman"/>
          <w:color w:val="auto"/>
          <w:sz w:val="21"/>
          <w:szCs w:val="15"/>
          <w:lang w:eastAsia="zh-CN"/>
        </w:rPr>
      </w:pPr>
      <w:proofErr w:type="spellStart"/>
      <w:r w:rsidRPr="00583206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Peizhi</w:t>
      </w:r>
      <w:proofErr w:type="spellEnd"/>
      <w:r w:rsidRPr="00583206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Yan</w:t>
      </w:r>
      <w:r w:rsidRPr="00583206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, &amp; Yi Feng, (2018). USING CONVOLUTION AND DEEP LEARNING IN GOMOKU GAME ARTIFICIAL INTELLIGENCE. </w:t>
      </w:r>
      <w:r w:rsidRPr="00583206">
        <w:rPr>
          <w:rFonts w:ascii="Helvetica" w:hAnsi="Helvetica" w:cs="Times New Roman"/>
          <w:i/>
          <w:color w:val="auto"/>
          <w:sz w:val="21"/>
          <w:szCs w:val="15"/>
          <w:lang w:eastAsia="zh-CN"/>
        </w:rPr>
        <w:t xml:space="preserve">Modern Physics Letters </w:t>
      </w:r>
      <w:r w:rsidRPr="00583206">
        <w:rPr>
          <w:rFonts w:ascii="Helvetica" w:hAnsi="Helvetica" w:cs="Times New Roman"/>
          <w:color w:val="auto"/>
          <w:sz w:val="21"/>
          <w:szCs w:val="15"/>
          <w:lang w:eastAsia="zh-CN"/>
        </w:rPr>
        <w:t>A 28, no. 03 (2018): 1850011.</w:t>
      </w:r>
    </w:p>
    <w:p w14:paraId="12376EB7" w14:textId="55CEA34C" w:rsidR="00546338" w:rsidRPr="00546338" w:rsidRDefault="00546338" w:rsidP="00546338">
      <w:pPr>
        <w:pStyle w:val="ListParagraph"/>
        <w:numPr>
          <w:ilvl w:val="0"/>
          <w:numId w:val="18"/>
        </w:numPr>
        <w:spacing w:line="276" w:lineRule="auto"/>
        <w:rPr>
          <w:rFonts w:ascii="Helvetica" w:hAnsi="Helvetica" w:cs="Times New Roman"/>
          <w:color w:val="auto"/>
          <w:sz w:val="21"/>
          <w:szCs w:val="15"/>
          <w:lang w:eastAsia="zh-CN"/>
        </w:rPr>
      </w:pPr>
      <w:proofErr w:type="spellStart"/>
      <w:r w:rsidRPr="00F20CC5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Peizhi</w:t>
      </w:r>
      <w:proofErr w:type="spellEnd"/>
      <w:r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</w:t>
      </w:r>
      <w:r w:rsidRPr="00F20CC5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Yan</w:t>
      </w:r>
      <w:r w:rsidRPr="006F3559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, &amp; 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Yi Feng,</w:t>
      </w:r>
      <w:r w:rsidRPr="006F3559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(2018). A Hybrid Gomoku Deep Learning Artificial Intelligence. </w:t>
      </w:r>
      <w:r w:rsidRPr="006F3559">
        <w:rPr>
          <w:rFonts w:ascii="Helvetica" w:hAnsi="Helvetica" w:cs="Times New Roman"/>
          <w:i/>
          <w:color w:val="auto"/>
          <w:sz w:val="21"/>
          <w:szCs w:val="15"/>
          <w:lang w:eastAsia="zh-CN"/>
        </w:rPr>
        <w:t>Artificial Intelligence and Cloud Computing Conference</w:t>
      </w:r>
      <w:r w:rsidRPr="006F3559">
        <w:rPr>
          <w:rFonts w:ascii="Helvetica" w:hAnsi="Helvetica" w:cs="Times New Roman"/>
          <w:color w:val="auto"/>
          <w:sz w:val="21"/>
          <w:szCs w:val="15"/>
          <w:lang w:eastAsia="zh-CN"/>
        </w:rPr>
        <w:t>, Dec 21-23, 2018, Tokyo, Japan. (ISBN: 978-1-4503-6623-6) </w:t>
      </w:r>
    </w:p>
    <w:p w14:paraId="505D279C" w14:textId="77777777" w:rsidR="00546338" w:rsidRPr="00A67BDA" w:rsidRDefault="00546338" w:rsidP="00546338">
      <w:pPr>
        <w:spacing w:line="276" w:lineRule="auto"/>
        <w:ind w:left="360"/>
        <w:rPr>
          <w:rFonts w:ascii="Helvetica" w:hAnsi="Helvetica" w:cs="Times New Roman"/>
          <w:color w:val="auto"/>
          <w:sz w:val="21"/>
          <w:szCs w:val="15"/>
          <w:u w:val="single"/>
          <w:lang w:eastAsia="zh-CN"/>
        </w:rPr>
      </w:pPr>
      <w:r w:rsidRPr="00A67BDA">
        <w:rPr>
          <w:rFonts w:ascii="Helvetica" w:hAnsi="Helvetica" w:cs="Times New Roman"/>
          <w:color w:val="auto"/>
          <w:sz w:val="21"/>
          <w:szCs w:val="15"/>
          <w:u w:val="single"/>
          <w:lang w:eastAsia="zh-CN"/>
        </w:rPr>
        <w:t>Submitted:</w:t>
      </w:r>
      <w:r w:rsidRPr="00A67BDA">
        <w:rPr>
          <w:rFonts w:ascii="Helvetica" w:hAnsi="Helvetica" w:cs="Times New Roman"/>
          <w:b/>
          <w:color w:val="auto"/>
          <w:sz w:val="21"/>
          <w:szCs w:val="15"/>
          <w:u w:val="single"/>
          <w:lang w:eastAsia="zh-CN"/>
        </w:rPr>
        <w:t xml:space="preserve"> </w:t>
      </w:r>
    </w:p>
    <w:p w14:paraId="4FC84072" w14:textId="55EAF0D0" w:rsidR="00546338" w:rsidRPr="00546338" w:rsidRDefault="00546338" w:rsidP="00546338">
      <w:pPr>
        <w:pStyle w:val="ListParagraph"/>
        <w:numPr>
          <w:ilvl w:val="0"/>
          <w:numId w:val="18"/>
        </w:numPr>
        <w:spacing w:line="276" w:lineRule="auto"/>
        <w:rPr>
          <w:rFonts w:ascii="Helvetica" w:hAnsi="Helvetica" w:cs="Times New Roman"/>
          <w:color w:val="auto"/>
          <w:sz w:val="21"/>
          <w:szCs w:val="15"/>
          <w:lang w:eastAsia="zh-CN"/>
        </w:rPr>
      </w:pPr>
      <w:proofErr w:type="spellStart"/>
      <w:r w:rsidRPr="00F20CC5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lastRenderedPageBreak/>
        <w:t>Peizhi</w:t>
      </w:r>
      <w:proofErr w:type="spellEnd"/>
      <w:r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</w:t>
      </w:r>
      <w:r w:rsidRPr="00F20CC5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Yan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, </w:t>
      </w:r>
      <w:proofErr w:type="spellStart"/>
      <w:r w:rsidRPr="00347F36">
        <w:rPr>
          <w:rFonts w:ascii="Helvetica" w:hAnsi="Helvetica" w:cs="Times New Roman"/>
          <w:color w:val="auto"/>
          <w:sz w:val="21"/>
          <w:szCs w:val="15"/>
          <w:lang w:eastAsia="zh-CN"/>
        </w:rPr>
        <w:t>Salimur</w:t>
      </w:r>
      <w:proofErr w:type="spellEnd"/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r w:rsidRPr="00347F36">
        <w:rPr>
          <w:rFonts w:ascii="Helvetica" w:hAnsi="Helvetica" w:cs="Times New Roman"/>
          <w:color w:val="auto"/>
          <w:sz w:val="21"/>
          <w:szCs w:val="15"/>
          <w:lang w:eastAsia="zh-CN"/>
        </w:rPr>
        <w:t>Choudhury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, &amp; </w:t>
      </w:r>
      <w:proofErr w:type="spellStart"/>
      <w:r w:rsidRPr="00347F36">
        <w:rPr>
          <w:rFonts w:ascii="Helvetica" w:hAnsi="Helvetica" w:cs="Times New Roman"/>
          <w:color w:val="auto"/>
          <w:sz w:val="21"/>
          <w:szCs w:val="15"/>
          <w:lang w:eastAsia="zh-CN"/>
        </w:rPr>
        <w:t>Ruizhong</w:t>
      </w:r>
      <w:proofErr w:type="spellEnd"/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Wei, (</w:t>
      </w:r>
      <w:r w:rsidRPr="00F20CC5">
        <w:rPr>
          <w:rFonts w:ascii="Helvetica" w:hAnsi="Helvetica" w:cs="Times New Roman"/>
          <w:color w:val="auto"/>
          <w:sz w:val="21"/>
          <w:szCs w:val="15"/>
          <w:lang w:eastAsia="zh-CN"/>
        </w:rPr>
        <w:t>2019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). </w:t>
      </w:r>
      <w:r w:rsidRPr="00347F36">
        <w:rPr>
          <w:rFonts w:ascii="Helvetica" w:hAnsi="Helvetica" w:cs="Times New Roman"/>
          <w:color w:val="auto"/>
          <w:sz w:val="21"/>
          <w:szCs w:val="15"/>
          <w:lang w:eastAsia="zh-CN"/>
        </w:rPr>
        <w:t>A Distributed Graph-Based Dense RFID Readers Arrangement Algorithm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. </w:t>
      </w:r>
      <w:r w:rsidRPr="00F20CC5">
        <w:rPr>
          <w:rFonts w:ascii="Helvetica" w:hAnsi="Helvetica" w:cs="Times New Roman"/>
          <w:i/>
          <w:color w:val="auto"/>
          <w:sz w:val="21"/>
          <w:szCs w:val="15"/>
          <w:lang w:eastAsia="zh-CN"/>
        </w:rPr>
        <w:t>IEEE International Conference on Communications (ICC): Mobile and Wireless Networks Symposium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.</w:t>
      </w:r>
    </w:p>
    <w:p w14:paraId="0620F77B" w14:textId="244D97E0" w:rsidR="003F6462" w:rsidRPr="00583206" w:rsidRDefault="003F6462" w:rsidP="0077169C">
      <w:pPr>
        <w:spacing w:line="276" w:lineRule="auto"/>
        <w:ind w:left="359"/>
        <w:rPr>
          <w:rFonts w:ascii="Helvetica" w:hAnsi="Helvetica" w:cs="Times New Roman"/>
          <w:color w:val="auto"/>
          <w:sz w:val="21"/>
          <w:szCs w:val="15"/>
          <w:u w:val="single"/>
          <w:lang w:eastAsia="zh-CN"/>
        </w:rPr>
      </w:pPr>
      <w:r w:rsidRPr="00583206">
        <w:rPr>
          <w:rFonts w:ascii="Helvetica" w:hAnsi="Helvetica" w:cs="Times New Roman"/>
          <w:color w:val="auto"/>
          <w:sz w:val="21"/>
          <w:szCs w:val="15"/>
          <w:u w:val="single"/>
          <w:lang w:eastAsia="zh-CN"/>
        </w:rPr>
        <w:t xml:space="preserve">In preparation: </w:t>
      </w:r>
    </w:p>
    <w:p w14:paraId="21CB61BE" w14:textId="14D35BDE" w:rsidR="00A67BDA" w:rsidRPr="003F6462" w:rsidRDefault="0077169C" w:rsidP="00546338">
      <w:pPr>
        <w:pStyle w:val="ListParagraph"/>
        <w:numPr>
          <w:ilvl w:val="0"/>
          <w:numId w:val="19"/>
        </w:numPr>
        <w:spacing w:line="276" w:lineRule="auto"/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77169C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Joseph </w:t>
      </w:r>
      <w:proofErr w:type="spellStart"/>
      <w:r w:rsidRPr="0077169C">
        <w:rPr>
          <w:rFonts w:ascii="Helvetica" w:hAnsi="Helvetica" w:cs="Times New Roman"/>
          <w:color w:val="auto"/>
          <w:sz w:val="21"/>
          <w:szCs w:val="15"/>
          <w:lang w:eastAsia="zh-CN"/>
        </w:rPr>
        <w:t>Tassone</w:t>
      </w:r>
      <w:proofErr w:type="spellEnd"/>
      <w:r w:rsidRPr="0077169C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, Mackenzie Simpson, </w:t>
      </w:r>
      <w:proofErr w:type="spellStart"/>
      <w:r w:rsidRPr="0077169C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Peizhi</w:t>
      </w:r>
      <w:proofErr w:type="spellEnd"/>
      <w:r w:rsidRPr="0077169C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Yan</w:t>
      </w:r>
      <w:r w:rsidRPr="0077169C">
        <w:rPr>
          <w:rFonts w:ascii="Helvetica" w:hAnsi="Helvetica" w:cs="Times New Roman"/>
          <w:color w:val="auto"/>
          <w:sz w:val="21"/>
          <w:szCs w:val="15"/>
          <w:lang w:eastAsia="zh-CN"/>
        </w:rPr>
        <w:t>,</w:t>
      </w:r>
      <w:r w:rsidR="008920B7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&amp; Shan Du</w:t>
      </w:r>
      <w:r w:rsidR="00241DFF">
        <w:rPr>
          <w:rFonts w:ascii="Helvetica" w:hAnsi="Helvetica" w:cs="Times New Roman"/>
          <w:color w:val="auto"/>
          <w:sz w:val="21"/>
          <w:szCs w:val="15"/>
          <w:lang w:eastAsia="zh-CN"/>
        </w:rPr>
        <w:t>,</w:t>
      </w:r>
      <w:r w:rsidRPr="0077169C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(2019)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. </w:t>
      </w:r>
      <w:r w:rsidRPr="0077169C">
        <w:rPr>
          <w:rFonts w:ascii="Helvetica" w:hAnsi="Helvetica" w:cs="Times New Roman"/>
          <w:color w:val="auto"/>
          <w:sz w:val="21"/>
          <w:szCs w:val="15"/>
          <w:lang w:eastAsia="zh-CN"/>
        </w:rPr>
        <w:t>Synthetic Depth-of-Field Deployment Utilizing Neural Network Based Foreground Segmentation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. </w:t>
      </w:r>
      <w:r w:rsidR="00546338" w:rsidRPr="00546338">
        <w:rPr>
          <w:rFonts w:ascii="Helvetica" w:hAnsi="Helvetica" w:cs="Times New Roman"/>
          <w:i/>
          <w:color w:val="auto"/>
          <w:sz w:val="21"/>
          <w:szCs w:val="15"/>
          <w:lang w:eastAsia="zh-CN"/>
        </w:rPr>
        <w:t>IEEE International Conference on Multimedia and Expo (ICME)</w:t>
      </w:r>
      <w:r w:rsidR="00546338">
        <w:rPr>
          <w:rFonts w:ascii="Helvetica" w:hAnsi="Helvetica" w:cs="Times New Roman"/>
          <w:color w:val="auto"/>
          <w:sz w:val="21"/>
          <w:szCs w:val="15"/>
          <w:lang w:eastAsia="zh-CN"/>
        </w:rPr>
        <w:t>.</w:t>
      </w:r>
    </w:p>
    <w:p w14:paraId="05C3C25C" w14:textId="5766847F" w:rsidR="0035551E" w:rsidRDefault="0035551E" w:rsidP="0035551E">
      <w:pPr>
        <w:pStyle w:val="Heading1"/>
        <w:rPr>
          <w:lang w:eastAsia="zh-CN"/>
        </w:rPr>
      </w:pPr>
      <w:r>
        <w:t>Awards</w:t>
      </w:r>
      <w:r w:rsidR="00227D8E">
        <w:t xml:space="preserve"> and </w:t>
      </w:r>
      <w:r w:rsidR="005E793C">
        <w:t>Honors</w:t>
      </w:r>
    </w:p>
    <w:p w14:paraId="4203FE3E" w14:textId="3389E419" w:rsidR="0035551E" w:rsidRPr="003A0E75" w:rsidRDefault="0035551E" w:rsidP="0035551E">
      <w:pPr>
        <w:pStyle w:val="ListParagraph"/>
        <w:numPr>
          <w:ilvl w:val="0"/>
          <w:numId w:val="14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500F0F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Faculty Research Award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(Lakehead University faculty of Computer Science), 2018</w:t>
      </w:r>
    </w:p>
    <w:p w14:paraId="7B8A5AA1" w14:textId="4BDE09EC" w:rsidR="0035551E" w:rsidRDefault="0035551E" w:rsidP="003A0E75">
      <w:pPr>
        <w:pStyle w:val="ListParagraph"/>
        <w:numPr>
          <w:ilvl w:val="0"/>
          <w:numId w:val="14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500F0F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Lakehead University Entrance Award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, 2018</w:t>
      </w:r>
    </w:p>
    <w:p w14:paraId="7F48E4C7" w14:textId="2C9EEDFB" w:rsidR="007D2BDD" w:rsidRPr="007D2BDD" w:rsidRDefault="007D2BDD" w:rsidP="007D2BDD">
      <w:pPr>
        <w:pStyle w:val="ListParagraph"/>
        <w:numPr>
          <w:ilvl w:val="0"/>
          <w:numId w:val="14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500F0F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Lakehead University</w:t>
      </w:r>
      <w:r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International</w:t>
      </w:r>
      <w:r w:rsidRPr="00500F0F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Entrance Award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, 2018</w:t>
      </w:r>
    </w:p>
    <w:p w14:paraId="5E71B949" w14:textId="554F443E" w:rsidR="0035551E" w:rsidRDefault="0035551E" w:rsidP="003A0E75">
      <w:pPr>
        <w:pStyle w:val="ListParagraph"/>
        <w:numPr>
          <w:ilvl w:val="0"/>
          <w:numId w:val="14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500F0F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Faculty of Science and Environmental Studies Entrance Award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(Lakehead University), 2018</w:t>
      </w:r>
    </w:p>
    <w:p w14:paraId="5CF9E686" w14:textId="7BB69494" w:rsidR="00227D8E" w:rsidRPr="008141AD" w:rsidRDefault="008141AD" w:rsidP="003A0E75">
      <w:pPr>
        <w:pStyle w:val="ListParagraph"/>
        <w:numPr>
          <w:ilvl w:val="0"/>
          <w:numId w:val="14"/>
        </w:numPr>
        <w:rPr>
          <w:rFonts w:ascii="Helvetica" w:hAnsi="Helvetica" w:cs="Times New Roman"/>
          <w:b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Graduated </w:t>
      </w:r>
      <w:r w:rsidRPr="008141AD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Cum Laude</w:t>
      </w:r>
      <w:r w:rsidR="005E793C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</w:t>
      </w:r>
      <w:r w:rsidR="005E793C" w:rsidRPr="005E793C">
        <w:rPr>
          <w:rFonts w:ascii="Helvetica" w:hAnsi="Helvetica" w:cs="Times New Roman"/>
          <w:color w:val="auto"/>
          <w:sz w:val="21"/>
          <w:szCs w:val="15"/>
          <w:lang w:eastAsia="zh-CN"/>
        </w:rPr>
        <w:t>(Algoma University</w:t>
      </w:r>
      <w:r w:rsidR="0065543F">
        <w:rPr>
          <w:rFonts w:ascii="Helvetica" w:hAnsi="Helvetica" w:cs="Times New Roman"/>
          <w:color w:val="auto"/>
          <w:sz w:val="21"/>
          <w:szCs w:val="15"/>
          <w:lang w:eastAsia="zh-CN"/>
        </w:rPr>
        <w:t>, Bachelor of Science</w:t>
      </w:r>
      <w:r w:rsidR="005E793C" w:rsidRPr="005E793C">
        <w:rPr>
          <w:rFonts w:ascii="Helvetica" w:hAnsi="Helvetica" w:cs="Times New Roman"/>
          <w:color w:val="auto"/>
          <w:sz w:val="21"/>
          <w:szCs w:val="15"/>
          <w:lang w:eastAsia="zh-CN"/>
        </w:rPr>
        <w:t>)</w:t>
      </w:r>
      <w:r w:rsidR="000F094B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with </w:t>
      </w:r>
      <w:r w:rsidR="0023025C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last two years’ </w:t>
      </w:r>
      <w:r w:rsidR="000F094B">
        <w:rPr>
          <w:rFonts w:ascii="Helvetica" w:hAnsi="Helvetica" w:cs="Times New Roman"/>
          <w:color w:val="auto"/>
          <w:sz w:val="21"/>
          <w:szCs w:val="15"/>
          <w:lang w:eastAsia="zh-CN"/>
        </w:rPr>
        <w:t>GPA 4.0</w:t>
      </w:r>
      <w:r w:rsidR="00D00476">
        <w:rPr>
          <w:rFonts w:ascii="Helvetica" w:hAnsi="Helvetica" w:cs="Times New Roman"/>
          <w:color w:val="auto"/>
          <w:sz w:val="21"/>
          <w:szCs w:val="15"/>
          <w:lang w:eastAsia="zh-CN"/>
        </w:rPr>
        <w:t>, 2018</w:t>
      </w:r>
    </w:p>
    <w:p w14:paraId="476C88B0" w14:textId="77777777" w:rsidR="00EE38FA" w:rsidRDefault="00EE38FA" w:rsidP="00EE38FA">
      <w:pPr>
        <w:pStyle w:val="Heading1"/>
        <w:rPr>
          <w:lang w:eastAsia="zh-CN"/>
        </w:rPr>
      </w:pPr>
      <w:r>
        <w:t>Projects</w:t>
      </w:r>
    </w:p>
    <w:p w14:paraId="0F9E7505" w14:textId="193016A5" w:rsidR="00BE6FE9" w:rsidRDefault="00106915" w:rsidP="0096328B">
      <w:pPr>
        <w:pStyle w:val="ListParagraph"/>
        <w:numPr>
          <w:ilvl w:val="0"/>
          <w:numId w:val="14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Master’s </w:t>
      </w:r>
      <w:r w:rsidR="00BE6FE9" w:rsidRPr="00106915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Thesis Research </w:t>
      </w:r>
      <w:r w:rsidRPr="00106915">
        <w:rPr>
          <w:rFonts w:ascii="Helvetica" w:hAnsi="Helvetica" w:cs="Times New Roman"/>
          <w:color w:val="auto"/>
          <w:sz w:val="21"/>
          <w:szCs w:val="15"/>
          <w:lang w:eastAsia="zh-CN"/>
        </w:rPr>
        <w:t>P</w:t>
      </w:r>
      <w:r w:rsidR="00BE6FE9" w:rsidRPr="00106915">
        <w:rPr>
          <w:rFonts w:ascii="Helvetica" w:hAnsi="Helvetica" w:cs="Times New Roman"/>
          <w:color w:val="auto"/>
          <w:sz w:val="21"/>
          <w:szCs w:val="15"/>
          <w:lang w:eastAsia="zh-CN"/>
        </w:rPr>
        <w:t>roject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Title</w:t>
      </w:r>
      <w:r w:rsidR="00BE6FE9" w:rsidRPr="00106915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: </w:t>
      </w:r>
      <w:r w:rsidR="00BE6FE9" w:rsidRPr="006F349F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Deep Learning-Based Wildland-Urban-Interface Structure Automatic Detection System</w:t>
      </w:r>
      <w:r w:rsidR="00BE6FE9" w:rsidRPr="00106915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(</w:t>
      </w:r>
      <w:r w:rsidR="0096328B" w:rsidRPr="0096328B">
        <w:rPr>
          <w:rFonts w:ascii="Helvetica" w:hAnsi="Helvetica" w:cs="Times New Roman"/>
          <w:color w:val="auto"/>
          <w:sz w:val="21"/>
          <w:szCs w:val="15"/>
          <w:lang w:eastAsia="zh-CN"/>
        </w:rPr>
        <w:t>cooperate with</w:t>
      </w:r>
      <w:r w:rsidR="0096328B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Canadian </w:t>
      </w:r>
      <w:r w:rsidR="006F349F">
        <w:rPr>
          <w:rFonts w:ascii="Helvetica" w:hAnsi="Helvetica" w:cs="Times New Roman"/>
          <w:color w:val="auto"/>
          <w:sz w:val="21"/>
          <w:szCs w:val="15"/>
          <w:lang w:eastAsia="zh-CN"/>
        </w:rPr>
        <w:t>Forest Service Sector</w:t>
      </w:r>
      <w:r w:rsidR="00BE6FE9" w:rsidRPr="00106915">
        <w:rPr>
          <w:rFonts w:ascii="Helvetica" w:hAnsi="Helvetica" w:cs="Times New Roman"/>
          <w:color w:val="auto"/>
          <w:sz w:val="21"/>
          <w:szCs w:val="15"/>
          <w:lang w:eastAsia="zh-CN"/>
        </w:rPr>
        <w:t>)</w:t>
      </w:r>
    </w:p>
    <w:p w14:paraId="7FE70697" w14:textId="5137A197" w:rsidR="005006A1" w:rsidRPr="005006A1" w:rsidRDefault="0096328B" w:rsidP="005006A1">
      <w:pPr>
        <w:pStyle w:val="ListParagraph"/>
        <w:numPr>
          <w:ilvl w:val="0"/>
          <w:numId w:val="14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96328B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Utilizing Twitter Data Analysis and Deep Learning to Identify Drug Use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(in progress)</w:t>
      </w:r>
    </w:p>
    <w:p w14:paraId="3119F036" w14:textId="1C4A2233" w:rsidR="0009007E" w:rsidRDefault="007B1CFD" w:rsidP="00EE38FA">
      <w:pPr>
        <w:pStyle w:val="ListParagraph"/>
        <w:numPr>
          <w:ilvl w:val="0"/>
          <w:numId w:val="14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6F349F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Deep Learning </w:t>
      </w:r>
      <w:r w:rsidR="004E7422" w:rsidRPr="006F349F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Portrait Mode</w:t>
      </w:r>
      <w:r w:rsidR="0096328B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Photo</w:t>
      </w:r>
      <w:r w:rsidR="004E7422" w:rsidRPr="006F349F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Generator</w:t>
      </w:r>
      <w:r w:rsidR="00BE6FE9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(2018)</w:t>
      </w:r>
    </w:p>
    <w:p w14:paraId="1B02D7B9" w14:textId="4F3BB4C2" w:rsidR="005006A1" w:rsidRDefault="004E7422" w:rsidP="005006A1">
      <w:pPr>
        <w:pStyle w:val="ListParagraph"/>
        <w:ind w:left="720"/>
        <w:rPr>
          <w:rFonts w:ascii="Helvetica" w:hAnsi="Helvetica" w:cs="Times New Roman"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color w:val="auto"/>
          <w:sz w:val="21"/>
          <w:szCs w:val="15"/>
          <w:lang w:eastAsia="zh-CN"/>
        </w:rPr>
        <w:t>(</w:t>
      </w:r>
      <w:r w:rsidRPr="004E7422">
        <w:rPr>
          <w:rStyle w:val="Hyperlink"/>
          <w:rFonts w:ascii="Helvetica" w:hAnsi="Helvetica" w:cs="Times New Roman"/>
          <w:sz w:val="21"/>
          <w:szCs w:val="15"/>
          <w:lang w:eastAsia="zh-CN"/>
        </w:rPr>
        <w:t>https://peizhiyan.github.io/portrait_mode.html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) </w:t>
      </w:r>
    </w:p>
    <w:p w14:paraId="409264FF" w14:textId="4F437314" w:rsidR="001C4514" w:rsidRPr="005006A1" w:rsidRDefault="001C4514" w:rsidP="001C4514">
      <w:pPr>
        <w:pStyle w:val="ListParagraph"/>
        <w:numPr>
          <w:ilvl w:val="0"/>
          <w:numId w:val="14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1C4514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Distributed Dense RFID Readers Arrangement Algorithm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(2018)</w:t>
      </w:r>
    </w:p>
    <w:p w14:paraId="3F801E93" w14:textId="784CCAEB" w:rsidR="00CE614E" w:rsidRDefault="00CE614E" w:rsidP="00CE614E">
      <w:pPr>
        <w:pStyle w:val="ListParagraph"/>
        <w:numPr>
          <w:ilvl w:val="0"/>
          <w:numId w:val="14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 w:rsidRPr="006F349F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Convolution-Based Gomoku Game Evaluation Algorithm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(2018)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(</w:t>
      </w:r>
      <w:hyperlink r:id="rId12" w:history="1">
        <w:r w:rsidRPr="00257933">
          <w:rPr>
            <w:rStyle w:val="Hyperlink"/>
            <w:rFonts w:ascii="Helvetica" w:hAnsi="Helvetica" w:cs="Times New Roman"/>
            <w:sz w:val="21"/>
            <w:szCs w:val="15"/>
            <w:lang w:eastAsia="zh-CN"/>
          </w:rPr>
          <w:t>https://peizhiyan.github.io/conv_gomoku.html</w:t>
        </w:r>
      </w:hyperlink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) </w:t>
      </w:r>
    </w:p>
    <w:p w14:paraId="5AF6C51D" w14:textId="39FB138B" w:rsidR="00E458EE" w:rsidRPr="00CE614E" w:rsidRDefault="00A63396" w:rsidP="001B3A7B">
      <w:pPr>
        <w:pStyle w:val="ListParagraph"/>
        <w:numPr>
          <w:ilvl w:val="0"/>
          <w:numId w:val="14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Undergraduate Thesis </w:t>
      </w:r>
      <w:r w:rsidRPr="00106915">
        <w:rPr>
          <w:rFonts w:ascii="Helvetica" w:hAnsi="Helvetica" w:cs="Times New Roman"/>
          <w:color w:val="auto"/>
          <w:sz w:val="21"/>
          <w:szCs w:val="15"/>
          <w:lang w:eastAsia="zh-CN"/>
        </w:rPr>
        <w:t>Project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: </w:t>
      </w:r>
      <w:r w:rsidR="001B3A7B" w:rsidRPr="001B3A7B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Using Machine Learning in GOMOKU Game </w:t>
      </w:r>
      <w:r w:rsidR="001B3A7B">
        <w:rPr>
          <w:rFonts w:ascii="Helvetica" w:hAnsi="Helvetica" w:cs="Times New Roman"/>
          <w:color w:val="auto"/>
          <w:sz w:val="21"/>
          <w:szCs w:val="15"/>
          <w:lang w:eastAsia="zh-CN"/>
        </w:rPr>
        <w:t>(2017-2018)</w:t>
      </w:r>
    </w:p>
    <w:p w14:paraId="33CEAD79" w14:textId="0FA120FF" w:rsidR="00555CBE" w:rsidRDefault="00487126">
      <w:pPr>
        <w:pStyle w:val="Heading1"/>
      </w:pPr>
      <w:r>
        <w:rPr>
          <w:lang w:eastAsia="zh-TW"/>
        </w:rPr>
        <w:t xml:space="preserve">Technical </w:t>
      </w:r>
      <w:r w:rsidR="003A1B4E">
        <w:t>Skills</w:t>
      </w:r>
    </w:p>
    <w:p w14:paraId="322A0397" w14:textId="146C8B7F" w:rsidR="00061FC7" w:rsidRPr="0031362D" w:rsidRDefault="003A1B4E" w:rsidP="00061FC7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color w:val="auto"/>
          <w:sz w:val="21"/>
          <w:szCs w:val="15"/>
          <w:lang w:eastAsia="zh-CN"/>
        </w:rPr>
      </w:pPr>
      <w:r w:rsidRPr="00061FC7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P</w:t>
      </w:r>
      <w:r w:rsidR="00061FC7" w:rsidRPr="00061FC7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rogramming languages:</w:t>
      </w:r>
      <w:r w:rsidR="001501B1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r w:rsidR="001501B1"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>Python</w:t>
      </w:r>
      <w:r w:rsidR="001501B1">
        <w:rPr>
          <w:rFonts w:ascii="Helvetica" w:hAnsi="Helvetica" w:cs="Times New Roman"/>
          <w:color w:val="auto"/>
          <w:sz w:val="21"/>
          <w:szCs w:val="15"/>
          <w:lang w:eastAsia="zh-CN"/>
        </w:rPr>
        <w:t>,</w:t>
      </w:r>
      <w:r w:rsidR="0002790E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Java,</w:t>
      </w:r>
      <w:r w:rsidR="00061FC7"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C++</w:t>
      </w:r>
      <w:r w:rsidR="001501B1">
        <w:rPr>
          <w:rFonts w:ascii="Helvetica" w:hAnsi="Helvetica" w:cs="Times New Roman"/>
          <w:color w:val="auto"/>
          <w:sz w:val="21"/>
          <w:szCs w:val="15"/>
          <w:lang w:eastAsia="zh-CN"/>
        </w:rPr>
        <w:t>, C</w:t>
      </w:r>
      <w:r w:rsidR="00061FC7"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, </w:t>
      </w:r>
      <w:r w:rsidR="0002790E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Swift, </w:t>
      </w:r>
      <w:r w:rsidR="00061FC7"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>JavaScript,</w:t>
      </w:r>
      <w:r w:rsidR="0002790E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r w:rsidR="0002790E"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>HTML5</w:t>
      </w:r>
      <w:r w:rsidR="0002790E">
        <w:rPr>
          <w:rFonts w:ascii="Helvetica" w:hAnsi="Helvetica" w:cs="Times New Roman"/>
          <w:color w:val="auto"/>
          <w:sz w:val="21"/>
          <w:szCs w:val="15"/>
          <w:lang w:eastAsia="zh-CN"/>
        </w:rPr>
        <w:t>,</w:t>
      </w:r>
      <w:r w:rsidR="00061FC7"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PHP</w:t>
      </w:r>
    </w:p>
    <w:p w14:paraId="7335E7FD" w14:textId="378C53D5" w:rsidR="00061FC7" w:rsidRPr="003223DC" w:rsidRDefault="00061FC7" w:rsidP="00061FC7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color w:val="auto"/>
          <w:sz w:val="21"/>
          <w:szCs w:val="15"/>
          <w:lang w:eastAsia="zh-CN"/>
        </w:rPr>
      </w:pPr>
      <w:r w:rsidRPr="00061FC7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Operating Systems:</w:t>
      </w:r>
      <w:r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Unix/Unix-like OS</w:t>
      </w:r>
      <w:r w:rsidR="00CF58BB">
        <w:rPr>
          <w:rFonts w:ascii="Helvetica" w:hAnsi="Helvetica" w:cs="Times New Roman"/>
          <w:color w:val="auto"/>
          <w:sz w:val="21"/>
          <w:szCs w:val="15"/>
          <w:lang w:eastAsia="zh-CN"/>
        </w:rPr>
        <w:t>,</w:t>
      </w:r>
      <w:r w:rsidR="0095012A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r w:rsidR="00CF58BB"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>Windows</w:t>
      </w:r>
      <w:r w:rsidR="0095012A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, </w:t>
      </w:r>
      <w:r w:rsidR="0095012A">
        <w:rPr>
          <w:rFonts w:ascii="Helvetica" w:hAnsi="Helvetica" w:cs="Times New Roman"/>
          <w:color w:val="auto"/>
          <w:sz w:val="21"/>
          <w:szCs w:val="15"/>
          <w:lang w:eastAsia="zh-CN"/>
        </w:rPr>
        <w:t>iOS and Android development</w:t>
      </w:r>
    </w:p>
    <w:p w14:paraId="1D78ECAC" w14:textId="4B6CF325" w:rsidR="003223DC" w:rsidRPr="00061C6B" w:rsidRDefault="003223DC" w:rsidP="00061FC7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Open Source Libraries: 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OpenCV (Python), </w:t>
      </w:r>
      <w:proofErr w:type="spellStart"/>
      <w:r>
        <w:rPr>
          <w:rFonts w:ascii="Helvetica" w:hAnsi="Helvetica" w:cs="Times New Roman"/>
          <w:color w:val="auto"/>
          <w:sz w:val="21"/>
          <w:szCs w:val="15"/>
          <w:lang w:eastAsia="zh-CN"/>
        </w:rPr>
        <w:t>Tensorflow</w:t>
      </w:r>
      <w:proofErr w:type="spellEnd"/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(Python), </w:t>
      </w:r>
      <w:r w:rsidR="000C0424">
        <w:rPr>
          <w:rFonts w:ascii="Helvetica" w:hAnsi="Helvetica" w:cs="Times New Roman"/>
          <w:color w:val="auto"/>
          <w:sz w:val="21"/>
          <w:szCs w:val="15"/>
          <w:lang w:eastAsia="zh-CN"/>
        </w:rPr>
        <w:t>SciPy</w:t>
      </w:r>
      <w:r w:rsidR="005006A1">
        <w:rPr>
          <w:rFonts w:ascii="Helvetica" w:hAnsi="Helvetica" w:cs="Times New Roman"/>
          <w:color w:val="auto"/>
          <w:sz w:val="21"/>
          <w:szCs w:val="15"/>
          <w:lang w:eastAsia="zh-CN"/>
        </w:rPr>
        <w:t>.org libraries</w:t>
      </w:r>
    </w:p>
    <w:p w14:paraId="45FD13E0" w14:textId="7FE1C332" w:rsidR="007138EC" w:rsidRDefault="007138EC" w:rsidP="003223DC">
      <w:pPr>
        <w:pStyle w:val="ListParagraph"/>
        <w:numPr>
          <w:ilvl w:val="0"/>
          <w:numId w:val="17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Database Systems: </w:t>
      </w:r>
      <w:r w:rsidRPr="007138EC">
        <w:rPr>
          <w:rFonts w:ascii="Helvetica" w:hAnsi="Helvetica" w:cs="Times New Roman"/>
          <w:color w:val="auto"/>
          <w:sz w:val="21"/>
          <w:szCs w:val="15"/>
          <w:lang w:eastAsia="zh-CN"/>
        </w:rPr>
        <w:t>MyS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QL</w:t>
      </w:r>
      <w:r w:rsidRPr="007138EC">
        <w:rPr>
          <w:rFonts w:ascii="Helvetica" w:hAnsi="Helvetica" w:cs="Times New Roman"/>
          <w:color w:val="auto"/>
          <w:sz w:val="21"/>
          <w:szCs w:val="15"/>
          <w:lang w:eastAsia="zh-CN"/>
        </w:rPr>
        <w:t>, Fire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b</w:t>
      </w:r>
      <w:r w:rsidRPr="007138EC">
        <w:rPr>
          <w:rFonts w:ascii="Helvetica" w:hAnsi="Helvetica" w:cs="Times New Roman"/>
          <w:color w:val="auto"/>
          <w:sz w:val="21"/>
          <w:szCs w:val="15"/>
          <w:lang w:eastAsia="zh-CN"/>
        </w:rPr>
        <w:t>ase</w:t>
      </w:r>
    </w:p>
    <w:p w14:paraId="24E76265" w14:textId="6FD46A80" w:rsidR="005B4774" w:rsidRDefault="00CA6775" w:rsidP="005B4774">
      <w:pPr>
        <w:pStyle w:val="Heading1"/>
      </w:pPr>
      <w:r>
        <w:lastRenderedPageBreak/>
        <w:t>Domain Knowledge</w:t>
      </w:r>
    </w:p>
    <w:p w14:paraId="130A61F5" w14:textId="03028823" w:rsidR="005B4774" w:rsidRDefault="0067252A" w:rsidP="003223DC">
      <w:pPr>
        <w:pStyle w:val="ListParagraph"/>
        <w:numPr>
          <w:ilvl w:val="0"/>
          <w:numId w:val="17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color w:val="auto"/>
          <w:sz w:val="21"/>
          <w:szCs w:val="15"/>
          <w:lang w:eastAsia="zh-CN"/>
        </w:rPr>
        <w:t>Computer Vision and Image</w:t>
      </w:r>
      <w:r w:rsidR="00F61008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Analysis</w:t>
      </w:r>
    </w:p>
    <w:p w14:paraId="5F823631" w14:textId="0E7507BB" w:rsidR="00D412AD" w:rsidRDefault="00D412AD" w:rsidP="003223DC">
      <w:pPr>
        <w:pStyle w:val="ListParagraph"/>
        <w:numPr>
          <w:ilvl w:val="0"/>
          <w:numId w:val="17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color w:val="auto"/>
          <w:sz w:val="21"/>
          <w:szCs w:val="15"/>
          <w:lang w:eastAsia="zh-CN"/>
        </w:rPr>
        <w:t>Machine Learning and Artificial Neural Networks</w:t>
      </w:r>
    </w:p>
    <w:p w14:paraId="1D603D02" w14:textId="6EC1E8A8" w:rsidR="00D412AD" w:rsidRDefault="00D412AD" w:rsidP="00D412AD">
      <w:pPr>
        <w:pStyle w:val="ListParagraph"/>
        <w:numPr>
          <w:ilvl w:val="0"/>
          <w:numId w:val="17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color w:val="auto"/>
          <w:sz w:val="21"/>
          <w:szCs w:val="15"/>
          <w:lang w:eastAsia="zh-CN"/>
        </w:rPr>
        <w:t>Bi</w:t>
      </w:r>
      <w:r w:rsidR="002D7BC9">
        <w:rPr>
          <w:rFonts w:ascii="Helvetica" w:hAnsi="Helvetica" w:cs="Times New Roman"/>
          <w:color w:val="auto"/>
          <w:sz w:val="21"/>
          <w:szCs w:val="15"/>
          <w:lang w:eastAsia="zh-CN"/>
        </w:rPr>
        <w:t>g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r w:rsidR="008D0FB2">
        <w:rPr>
          <w:rFonts w:ascii="Helvetica" w:hAnsi="Helvetica" w:cs="Times New Roman"/>
          <w:color w:val="auto"/>
          <w:sz w:val="21"/>
          <w:szCs w:val="15"/>
          <w:lang w:eastAsia="zh-CN"/>
        </w:rPr>
        <w:t>D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ata </w:t>
      </w:r>
      <w:r w:rsidR="008D0FB2">
        <w:rPr>
          <w:rFonts w:ascii="Helvetica" w:hAnsi="Helvetica" w:cs="Times New Roman"/>
          <w:color w:val="auto"/>
          <w:sz w:val="21"/>
          <w:szCs w:val="15"/>
          <w:lang w:eastAsia="zh-CN"/>
        </w:rPr>
        <w:t>A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nalysis</w:t>
      </w:r>
    </w:p>
    <w:p w14:paraId="590F71C8" w14:textId="77777777" w:rsidR="00FE4D79" w:rsidRPr="003223DC" w:rsidRDefault="00FE4D79" w:rsidP="00FE4D79">
      <w:pPr>
        <w:pStyle w:val="ListParagraph"/>
        <w:numPr>
          <w:ilvl w:val="0"/>
          <w:numId w:val="17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color w:val="auto"/>
          <w:sz w:val="21"/>
          <w:szCs w:val="15"/>
          <w:lang w:eastAsia="zh-CN"/>
        </w:rPr>
        <w:t>Algorithm Design</w:t>
      </w:r>
    </w:p>
    <w:p w14:paraId="20077490" w14:textId="58D919A1" w:rsidR="00FE4D79" w:rsidRPr="00FE4D79" w:rsidRDefault="00FE4D79" w:rsidP="00FE4D79">
      <w:pPr>
        <w:pStyle w:val="ListParagraph"/>
        <w:numPr>
          <w:ilvl w:val="0"/>
          <w:numId w:val="17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color w:val="auto"/>
          <w:sz w:val="21"/>
          <w:szCs w:val="15"/>
          <w:lang w:eastAsia="zh-CN"/>
        </w:rPr>
        <w:t>Object Oriented Programming and Object Oriented Design</w:t>
      </w:r>
      <w:bookmarkStart w:id="0" w:name="_GoBack"/>
      <w:bookmarkEnd w:id="0"/>
    </w:p>
    <w:p w14:paraId="7C62CDB6" w14:textId="20A963A4" w:rsidR="00D412AD" w:rsidRPr="00D412AD" w:rsidRDefault="00F61008" w:rsidP="00D412AD">
      <w:pPr>
        <w:pStyle w:val="ListParagraph"/>
        <w:numPr>
          <w:ilvl w:val="0"/>
          <w:numId w:val="17"/>
        </w:numPr>
        <w:rPr>
          <w:rFonts w:ascii="Helvetica" w:hAnsi="Helvetica" w:cs="Times New Roman"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color w:val="auto"/>
          <w:sz w:val="21"/>
          <w:szCs w:val="15"/>
          <w:lang w:eastAsia="zh-CN"/>
        </w:rPr>
        <w:t>Optimization</w:t>
      </w:r>
    </w:p>
    <w:p w14:paraId="6BE3F4DB" w14:textId="4E242903" w:rsidR="00487126" w:rsidRDefault="00487126" w:rsidP="00487126">
      <w:pPr>
        <w:pStyle w:val="Heading1"/>
      </w:pPr>
      <w:r>
        <w:rPr>
          <w:lang w:eastAsia="zh-TW"/>
        </w:rPr>
        <w:t xml:space="preserve">Personal </w:t>
      </w:r>
      <w:r>
        <w:t>Skills</w:t>
      </w:r>
    </w:p>
    <w:p w14:paraId="70D44D05" w14:textId="375D8DA6" w:rsidR="00487126" w:rsidRPr="003A0E75" w:rsidRDefault="00487126" w:rsidP="001501B1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Leadership:</w:t>
      </w:r>
      <w:r w:rsidR="001501B1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Hold</w:t>
      </w:r>
      <w:r w:rsidR="0035551E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ing </w:t>
      </w:r>
      <w:r w:rsidR="000806BD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academic </w:t>
      </w:r>
      <w:r w:rsidR="001501B1">
        <w:rPr>
          <w:rFonts w:ascii="Helvetica" w:hAnsi="Helvetica" w:cs="Times New Roman"/>
          <w:color w:val="auto"/>
          <w:sz w:val="21"/>
          <w:szCs w:val="15"/>
          <w:lang w:eastAsia="zh-CN"/>
        </w:rPr>
        <w:t>seminar</w:t>
      </w:r>
      <w:r w:rsidR="0035551E">
        <w:rPr>
          <w:rFonts w:ascii="Helvetica" w:hAnsi="Helvetica" w:cs="Times New Roman"/>
          <w:color w:val="auto"/>
          <w:sz w:val="21"/>
          <w:szCs w:val="15"/>
          <w:lang w:eastAsia="zh-CN"/>
        </w:rPr>
        <w:t>,</w:t>
      </w:r>
      <w:r w:rsidR="001501B1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 </w:t>
      </w:r>
      <w:r w:rsidR="00C1736B">
        <w:rPr>
          <w:rFonts w:ascii="Helvetica" w:hAnsi="Helvetica" w:cs="Times New Roman"/>
          <w:color w:val="auto"/>
          <w:sz w:val="21"/>
          <w:szCs w:val="15"/>
          <w:lang w:eastAsia="zh-CN"/>
        </w:rPr>
        <w:t>T</w:t>
      </w:r>
      <w:r w:rsidR="003A0E75">
        <w:rPr>
          <w:rFonts w:ascii="Helvetica" w:hAnsi="Helvetica" w:cs="Times New Roman"/>
          <w:color w:val="auto"/>
          <w:sz w:val="21"/>
          <w:szCs w:val="15"/>
          <w:lang w:eastAsia="zh-CN"/>
        </w:rPr>
        <w:t>ime management</w:t>
      </w:r>
      <w:r w:rsidR="0015088B">
        <w:rPr>
          <w:rFonts w:ascii="Helvetica" w:hAnsi="Helvetica" w:cs="Times New Roman"/>
          <w:color w:val="auto"/>
          <w:sz w:val="21"/>
          <w:szCs w:val="15"/>
          <w:lang w:eastAsia="zh-CN"/>
        </w:rPr>
        <w:t>, Presentation</w:t>
      </w:r>
    </w:p>
    <w:p w14:paraId="693A4458" w14:textId="3602BF92" w:rsidR="003A0E75" w:rsidRPr="001501B1" w:rsidRDefault="0039125C" w:rsidP="001501B1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>Professional</w:t>
      </w:r>
      <w:r w:rsidR="003A0E75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 </w:t>
      </w:r>
      <w:r w:rsidR="003A0E75">
        <w:rPr>
          <w:rFonts w:ascii="Helvetica" w:hAnsi="Helvetica" w:cs="Times New Roman" w:hint="eastAsia"/>
          <w:b/>
          <w:color w:val="auto"/>
          <w:sz w:val="21"/>
          <w:szCs w:val="15"/>
          <w:lang w:eastAsia="zh-CN"/>
        </w:rPr>
        <w:t>Software</w:t>
      </w:r>
      <w:r w:rsidR="00C1736B">
        <w:rPr>
          <w:rFonts w:ascii="Helvetica" w:hAnsi="Helvetica" w:cs="Times New Roman"/>
          <w:b/>
          <w:color w:val="auto"/>
          <w:sz w:val="21"/>
          <w:szCs w:val="15"/>
          <w:lang w:eastAsia="zh-CN"/>
        </w:rPr>
        <w:t xml:space="preserve">: </w:t>
      </w:r>
      <w:r w:rsidR="00C1736B" w:rsidRPr="0031362D">
        <w:rPr>
          <w:rFonts w:ascii="Helvetica" w:hAnsi="Helvetica" w:cs="Times New Roman"/>
          <w:color w:val="auto"/>
          <w:sz w:val="21"/>
          <w:szCs w:val="15"/>
          <w:lang w:eastAsia="zh-CN"/>
        </w:rPr>
        <w:t>Photoshop</w:t>
      </w:r>
      <w:r w:rsidR="00C1736B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, </w:t>
      </w:r>
      <w:proofErr w:type="spellStart"/>
      <w:r w:rsidR="00C1736B">
        <w:rPr>
          <w:rFonts w:ascii="Helvetica" w:hAnsi="Helvetica" w:cs="Times New Roman"/>
          <w:color w:val="auto"/>
          <w:sz w:val="21"/>
          <w:szCs w:val="15"/>
          <w:lang w:eastAsia="zh-CN"/>
        </w:rPr>
        <w:t>Matlab</w:t>
      </w:r>
      <w:proofErr w:type="spellEnd"/>
      <w:r w:rsidR="00C1736B">
        <w:rPr>
          <w:rFonts w:ascii="Helvetica" w:hAnsi="Helvetica" w:cs="Times New Roman"/>
          <w:color w:val="auto"/>
          <w:sz w:val="21"/>
          <w:szCs w:val="15"/>
          <w:lang w:eastAsia="zh-CN"/>
        </w:rPr>
        <w:t>, IBM SPSS</w:t>
      </w:r>
    </w:p>
    <w:p w14:paraId="65824A5F" w14:textId="4424EED3" w:rsidR="003E4CF3" w:rsidRDefault="003E4CF3" w:rsidP="003E4CF3">
      <w:pPr>
        <w:pStyle w:val="Heading1"/>
      </w:pPr>
      <w:r>
        <w:rPr>
          <w:lang w:eastAsia="zh-TW"/>
        </w:rPr>
        <w:t>interests</w:t>
      </w:r>
    </w:p>
    <w:p w14:paraId="3C3EB2CB" w14:textId="0C977424" w:rsidR="00487126" w:rsidRPr="005A76F1" w:rsidRDefault="003E4CF3" w:rsidP="005A76F1">
      <w:pPr>
        <w:pStyle w:val="ListParagraph"/>
        <w:numPr>
          <w:ilvl w:val="0"/>
          <w:numId w:val="17"/>
        </w:numPr>
        <w:rPr>
          <w:rFonts w:ascii="Helvetica" w:hAnsi="Helvetica" w:cs="Times New Roman"/>
          <w:b/>
          <w:color w:val="auto"/>
          <w:sz w:val="21"/>
          <w:szCs w:val="15"/>
          <w:lang w:eastAsia="zh-CN"/>
        </w:rPr>
      </w:pPr>
      <w:r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Artificial Neural Networks, </w:t>
      </w:r>
      <w:r w:rsidR="002C34AA">
        <w:rPr>
          <w:rFonts w:ascii="Helvetica" w:hAnsi="Helvetica" w:cs="Times New Roman"/>
          <w:color w:val="auto"/>
          <w:sz w:val="21"/>
          <w:szCs w:val="15"/>
          <w:lang w:eastAsia="zh-CN"/>
        </w:rPr>
        <w:t>Oil P</w:t>
      </w:r>
      <w:r w:rsidR="001501B1">
        <w:rPr>
          <w:rFonts w:ascii="Helvetica" w:hAnsi="Helvetica" w:cs="Times New Roman"/>
          <w:color w:val="auto"/>
          <w:sz w:val="21"/>
          <w:szCs w:val="15"/>
          <w:lang w:eastAsia="zh-CN"/>
        </w:rPr>
        <w:t>ainting and Sketching</w:t>
      </w:r>
      <w:r w:rsidR="003A0E75">
        <w:rPr>
          <w:rFonts w:ascii="Helvetica" w:hAnsi="Helvetica" w:cs="Times New Roman"/>
          <w:color w:val="auto"/>
          <w:sz w:val="21"/>
          <w:szCs w:val="15"/>
          <w:lang w:eastAsia="zh-CN"/>
        </w:rPr>
        <w:t xml:space="preserve">, </w:t>
      </w:r>
      <w:r>
        <w:rPr>
          <w:rFonts w:ascii="Helvetica" w:hAnsi="Helvetica" w:cs="Times New Roman"/>
          <w:color w:val="auto"/>
          <w:sz w:val="21"/>
          <w:szCs w:val="15"/>
          <w:lang w:eastAsia="zh-CN"/>
        </w:rPr>
        <w:t>Reading</w:t>
      </w:r>
    </w:p>
    <w:sectPr w:rsidR="00487126" w:rsidRPr="005A76F1">
      <w:headerReference w:type="default" r:id="rId13"/>
      <w:footerReference w:type="default" r:id="rId14"/>
      <w:headerReference w:type="first" r:id="rId15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FE4CB6" w14:textId="77777777" w:rsidR="009F1B6B" w:rsidRDefault="009F1B6B">
      <w:r>
        <w:separator/>
      </w:r>
    </w:p>
  </w:endnote>
  <w:endnote w:type="continuationSeparator" w:id="0">
    <w:p w14:paraId="3DB2ECBF" w14:textId="77777777" w:rsidR="009F1B6B" w:rsidRDefault="009F1B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5833B9" w14:textId="77777777" w:rsidR="00555CBE" w:rsidRDefault="006F5655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2356FA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ED844F" w14:textId="77777777" w:rsidR="009F1B6B" w:rsidRDefault="009F1B6B">
      <w:r>
        <w:separator/>
      </w:r>
    </w:p>
  </w:footnote>
  <w:footnote w:type="continuationSeparator" w:id="0">
    <w:p w14:paraId="0189F49A" w14:textId="77777777" w:rsidR="009F1B6B" w:rsidRDefault="009F1B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DDF06" w14:textId="77777777" w:rsidR="00555CBE" w:rsidRDefault="006F5655"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488CE545" wp14:editId="604476A9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7C3BB722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76852C" w14:textId="77777777" w:rsidR="00555CBE" w:rsidRDefault="006F5655">
    <w:r>
      <w:rPr>
        <w:noProof/>
        <w:lang w:eastAsia="zh-CN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D890F21" wp14:editId="4E1647B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7CB2D4C" w14:textId="77777777" w:rsidR="00555CBE" w:rsidRDefault="00555CBE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3D890F21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">
              <v:shape id="Frame 5" o:spid="_x0000_s1027" style="position:absolute;left:1333;width:73152;height:96012;visibility:visible;mso-wrap-style:square;v-text-anchor:middle" coordsize="7315200,9601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6;top:4286;width:3581;height:8020;visibility:visible;mso-wrap-style:square;v-text-anchor:top" coordsize="240,52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47CB2D4C" w14:textId="77777777" w:rsidR="00555CBE" w:rsidRDefault="00555CBE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C4B6C"/>
    <w:multiLevelType w:val="hybridMultilevel"/>
    <w:tmpl w:val="7464A9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8F6AEB"/>
    <w:multiLevelType w:val="hybridMultilevel"/>
    <w:tmpl w:val="274AB366"/>
    <w:lvl w:ilvl="0" w:tplc="04090005">
      <w:start w:val="1"/>
      <w:numFmt w:val="bullet"/>
      <w:lvlText w:val=""/>
      <w:lvlJc w:val="left"/>
      <w:pPr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7" w15:restartNumberingAfterBreak="0">
    <w:nsid w:val="777047B6"/>
    <w:multiLevelType w:val="hybridMultilevel"/>
    <w:tmpl w:val="0792E010"/>
    <w:lvl w:ilvl="0" w:tplc="0409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18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4"/>
  </w:num>
  <w:num w:numId="14">
    <w:abstractNumId w:val="18"/>
  </w:num>
  <w:num w:numId="15">
    <w:abstractNumId w:val="15"/>
  </w:num>
  <w:num w:numId="16">
    <w:abstractNumId w:val="16"/>
  </w:num>
  <w:num w:numId="17">
    <w:abstractNumId w:val="11"/>
  </w:num>
  <w:num w:numId="18">
    <w:abstractNumId w:val="17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/>
  <w:attachedTemplate r:id="rId1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B90"/>
    <w:rsid w:val="000112B2"/>
    <w:rsid w:val="000263E0"/>
    <w:rsid w:val="0002790E"/>
    <w:rsid w:val="00061C6B"/>
    <w:rsid w:val="00061FC7"/>
    <w:rsid w:val="000806BD"/>
    <w:rsid w:val="0009007E"/>
    <w:rsid w:val="000C0424"/>
    <w:rsid w:val="000E6315"/>
    <w:rsid w:val="000F094B"/>
    <w:rsid w:val="00106915"/>
    <w:rsid w:val="00137DF0"/>
    <w:rsid w:val="001443AF"/>
    <w:rsid w:val="001501B1"/>
    <w:rsid w:val="0015088B"/>
    <w:rsid w:val="001848FD"/>
    <w:rsid w:val="001B3A7B"/>
    <w:rsid w:val="001C24D1"/>
    <w:rsid w:val="001C4514"/>
    <w:rsid w:val="00227D8E"/>
    <w:rsid w:val="0023025C"/>
    <w:rsid w:val="002356FA"/>
    <w:rsid w:val="0024117B"/>
    <w:rsid w:val="00241DFF"/>
    <w:rsid w:val="002436A8"/>
    <w:rsid w:val="0024575F"/>
    <w:rsid w:val="002A6986"/>
    <w:rsid w:val="002C34AA"/>
    <w:rsid w:val="002D7BC9"/>
    <w:rsid w:val="002F5B90"/>
    <w:rsid w:val="0031362D"/>
    <w:rsid w:val="003223DC"/>
    <w:rsid w:val="0032381B"/>
    <w:rsid w:val="00344A8D"/>
    <w:rsid w:val="00347F36"/>
    <w:rsid w:val="0035551E"/>
    <w:rsid w:val="003639CA"/>
    <w:rsid w:val="0039125C"/>
    <w:rsid w:val="003A0E75"/>
    <w:rsid w:val="003A1B4E"/>
    <w:rsid w:val="003E4CF3"/>
    <w:rsid w:val="003F6462"/>
    <w:rsid w:val="00400B2B"/>
    <w:rsid w:val="00401D97"/>
    <w:rsid w:val="004143D9"/>
    <w:rsid w:val="0041552B"/>
    <w:rsid w:val="00416546"/>
    <w:rsid w:val="00441412"/>
    <w:rsid w:val="00444B31"/>
    <w:rsid w:val="00487126"/>
    <w:rsid w:val="004A3B5B"/>
    <w:rsid w:val="004D77C2"/>
    <w:rsid w:val="004E7422"/>
    <w:rsid w:val="005006A1"/>
    <w:rsid w:val="00500F0F"/>
    <w:rsid w:val="00536107"/>
    <w:rsid w:val="00545AED"/>
    <w:rsid w:val="00546338"/>
    <w:rsid w:val="00555CBE"/>
    <w:rsid w:val="00560295"/>
    <w:rsid w:val="00571479"/>
    <w:rsid w:val="00571BE0"/>
    <w:rsid w:val="00574E0A"/>
    <w:rsid w:val="0058248C"/>
    <w:rsid w:val="00583206"/>
    <w:rsid w:val="005A6D82"/>
    <w:rsid w:val="005A76F1"/>
    <w:rsid w:val="005B4774"/>
    <w:rsid w:val="005C7961"/>
    <w:rsid w:val="005E00FC"/>
    <w:rsid w:val="005E356A"/>
    <w:rsid w:val="005E793C"/>
    <w:rsid w:val="0064629D"/>
    <w:rsid w:val="0065543F"/>
    <w:rsid w:val="00671041"/>
    <w:rsid w:val="0067252A"/>
    <w:rsid w:val="006825E3"/>
    <w:rsid w:val="0068698D"/>
    <w:rsid w:val="006F349F"/>
    <w:rsid w:val="006F3559"/>
    <w:rsid w:val="006F5632"/>
    <w:rsid w:val="006F5655"/>
    <w:rsid w:val="007138EC"/>
    <w:rsid w:val="00717293"/>
    <w:rsid w:val="00735C30"/>
    <w:rsid w:val="00767895"/>
    <w:rsid w:val="0077169C"/>
    <w:rsid w:val="007908AD"/>
    <w:rsid w:val="007B1CFD"/>
    <w:rsid w:val="007B33F7"/>
    <w:rsid w:val="007C5C92"/>
    <w:rsid w:val="007D068E"/>
    <w:rsid w:val="007D2BDD"/>
    <w:rsid w:val="008141AD"/>
    <w:rsid w:val="0082006F"/>
    <w:rsid w:val="00837D22"/>
    <w:rsid w:val="00856FEC"/>
    <w:rsid w:val="00870881"/>
    <w:rsid w:val="008779F5"/>
    <w:rsid w:val="008920B7"/>
    <w:rsid w:val="008D0FB2"/>
    <w:rsid w:val="008E414F"/>
    <w:rsid w:val="0093077D"/>
    <w:rsid w:val="00931107"/>
    <w:rsid w:val="00935740"/>
    <w:rsid w:val="00943621"/>
    <w:rsid w:val="0095012A"/>
    <w:rsid w:val="00954399"/>
    <w:rsid w:val="00955FD9"/>
    <w:rsid w:val="0096328B"/>
    <w:rsid w:val="00964EE7"/>
    <w:rsid w:val="009A0393"/>
    <w:rsid w:val="009D5FFA"/>
    <w:rsid w:val="009F1B6B"/>
    <w:rsid w:val="00A00FB2"/>
    <w:rsid w:val="00A33108"/>
    <w:rsid w:val="00A63396"/>
    <w:rsid w:val="00A67BDA"/>
    <w:rsid w:val="00A861F4"/>
    <w:rsid w:val="00AD3136"/>
    <w:rsid w:val="00B0625A"/>
    <w:rsid w:val="00B30413"/>
    <w:rsid w:val="00B374D5"/>
    <w:rsid w:val="00B4158A"/>
    <w:rsid w:val="00B42B89"/>
    <w:rsid w:val="00BE6FE9"/>
    <w:rsid w:val="00C10BD7"/>
    <w:rsid w:val="00C1736B"/>
    <w:rsid w:val="00C34237"/>
    <w:rsid w:val="00C378C9"/>
    <w:rsid w:val="00C60921"/>
    <w:rsid w:val="00C701B3"/>
    <w:rsid w:val="00C82497"/>
    <w:rsid w:val="00CA6775"/>
    <w:rsid w:val="00CC323D"/>
    <w:rsid w:val="00CC6315"/>
    <w:rsid w:val="00CE614E"/>
    <w:rsid w:val="00CF58BB"/>
    <w:rsid w:val="00D00476"/>
    <w:rsid w:val="00D0067D"/>
    <w:rsid w:val="00D13A69"/>
    <w:rsid w:val="00D412AD"/>
    <w:rsid w:val="00D52BEB"/>
    <w:rsid w:val="00D74028"/>
    <w:rsid w:val="00D957C4"/>
    <w:rsid w:val="00DD0527"/>
    <w:rsid w:val="00E458EE"/>
    <w:rsid w:val="00E50233"/>
    <w:rsid w:val="00E76D21"/>
    <w:rsid w:val="00ED35A0"/>
    <w:rsid w:val="00EE38FA"/>
    <w:rsid w:val="00EF4510"/>
    <w:rsid w:val="00F20CC5"/>
    <w:rsid w:val="00F25F74"/>
    <w:rsid w:val="00F61008"/>
    <w:rsid w:val="00F7010E"/>
    <w:rsid w:val="00F92BE2"/>
    <w:rsid w:val="00FB0BD7"/>
    <w:rsid w:val="00FB1737"/>
    <w:rsid w:val="00FB7873"/>
    <w:rsid w:val="00FD5E79"/>
    <w:rsid w:val="00FE4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B8E9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character" w:styleId="Hyperlink">
    <w:name w:val="Hyperlink"/>
    <w:basedOn w:val="DefaultParagraphFont"/>
    <w:uiPriority w:val="99"/>
    <w:unhideWhenUsed/>
    <w:rsid w:val="00955FD9"/>
    <w:rPr>
      <w:color w:val="53C3C7" w:themeColor="hyperlink"/>
      <w:u w:val="single"/>
    </w:rPr>
  </w:style>
  <w:style w:type="paragraph" w:customStyle="1" w:styleId="p1">
    <w:name w:val="p1"/>
    <w:basedOn w:val="Normal"/>
    <w:rsid w:val="00CC6315"/>
    <w:pPr>
      <w:spacing w:after="0" w:line="240" w:lineRule="auto"/>
    </w:pPr>
    <w:rPr>
      <w:rFonts w:ascii="Helvetica" w:hAnsi="Helvetica" w:cs="Times New Roman"/>
      <w:color w:val="auto"/>
      <w:sz w:val="15"/>
      <w:szCs w:val="15"/>
      <w:lang w:eastAsia="zh-CN"/>
    </w:rPr>
  </w:style>
  <w:style w:type="character" w:customStyle="1" w:styleId="apple-converted-space">
    <w:name w:val="apple-converted-space"/>
    <w:basedOn w:val="DefaultParagraphFont"/>
    <w:rsid w:val="00CC6315"/>
  </w:style>
  <w:style w:type="character" w:styleId="UnresolvedMention">
    <w:name w:val="Unresolved Mention"/>
    <w:basedOn w:val="DefaultParagraphFont"/>
    <w:uiPriority w:val="99"/>
    <w:rsid w:val="00E76D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4EE7"/>
    <w:rPr>
      <w:color w:val="846B8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1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maps/zcfVWFek8yB2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eizhiyan.github.io/conv_gomoku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cholar.google.ca/citations?user=TB-Ur1cAAAAJ&amp;hl=en&amp;oi=sra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peizhiyan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yanpeizhi2008@yahoo.com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tthew/Library/Containers/com.microsoft.Word/Data/Library/Caches/1033/TM10002074/Bold%20Resume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D703E5-D754-8C4F-965D-7A2A4EF43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Resume.dotx</Template>
  <TotalTime>228</TotalTime>
  <Pages>3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Yen</dc:creator>
  <cp:keywords/>
  <dc:description/>
  <cp:lastModifiedBy>Yen Matthew</cp:lastModifiedBy>
  <cp:revision>58</cp:revision>
  <dcterms:created xsi:type="dcterms:W3CDTF">2017-09-10T02:44:00Z</dcterms:created>
  <dcterms:modified xsi:type="dcterms:W3CDTF">2018-11-17T02:34:00Z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TF10002018</vt:lpwstr>
  </property>
</Properties>
</file>